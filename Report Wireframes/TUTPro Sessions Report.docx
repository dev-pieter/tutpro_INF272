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2F31C5E9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34B12522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AEA5602" w14:textId="7F01580D" w:rsidR="00356BB9" w:rsidRPr="00356BB9" w:rsidRDefault="00347C12" w:rsidP="00356BB9">
            <w:pPr>
              <w:pStyle w:val="ContactInfo"/>
            </w:pPr>
            <w:sdt>
              <w:sdtPr>
                <w:alias w:val="Enter Company:"/>
                <w:tag w:val="Enter Company:"/>
                <w:id w:val="1598371961"/>
                <w:placeholder>
                  <w:docPart w:val="F0454D5ABFAD4076B2066DDCAE14E2C9"/>
                </w:placeholder>
                <w15:appearance w15:val="hidden"/>
              </w:sdtPr>
              <w:sdtEndPr/>
              <w:sdtContent>
                <w:proofErr w:type="spellStart"/>
                <w:r w:rsidR="00B632C6">
                  <w:t>TUTPro</w:t>
                </w:r>
                <w:proofErr w:type="spellEnd"/>
              </w:sdtContent>
            </w:sdt>
          </w:p>
          <w:sdt>
            <w:sdtPr>
              <w:alias w:val="Enter Street Address, City, ST ZIP Code:"/>
              <w:tag w:val="Enter Street Address, City, ST ZIP Code:"/>
              <w:id w:val="1560205729"/>
              <w:placeholder>
                <w:docPart w:val="530F45DA26D849698E696048C52D1C00"/>
              </w:placeholder>
              <w15:appearance w15:val="hidden"/>
            </w:sdtPr>
            <w:sdtEndPr/>
            <w:sdtContent>
              <w:p w14:paraId="12D45F9B" w14:textId="77777777" w:rsidR="00B632C6" w:rsidRDefault="00B632C6" w:rsidP="00356BB9">
                <w:pPr>
                  <w:pStyle w:val="ContactInfo"/>
                </w:pPr>
                <w:r>
                  <w:t>57 West Lynwood Bridge, Pretoria, 0001</w:t>
                </w:r>
              </w:p>
              <w:p w14:paraId="5AF2373C" w14:textId="40BF3B07" w:rsidR="00356BB9" w:rsidRPr="00356BB9" w:rsidRDefault="00B632C6" w:rsidP="00356BB9">
                <w:pPr>
                  <w:pStyle w:val="ContactInfo"/>
                </w:pPr>
                <w:r>
                  <w:t>tutpro@gmail.com</w:t>
                </w:r>
              </w:p>
            </w:sdtContent>
          </w:sdt>
          <w:p w14:paraId="193DCE98" w14:textId="097332A7" w:rsidR="00356BB9" w:rsidRPr="00356BB9" w:rsidRDefault="00B632C6" w:rsidP="00356BB9">
            <w:pPr>
              <w:pStyle w:val="ContactInfo"/>
            </w:pPr>
            <w:r>
              <w:t>0800420789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732B4FDE" w14:textId="0F3D9514" w:rsidR="00356BB9" w:rsidRPr="00356BB9" w:rsidRDefault="00B632C6" w:rsidP="00356BB9">
            <w:pPr>
              <w:pStyle w:val="Graphic"/>
            </w:pPr>
            <w:r>
              <w:drawing>
                <wp:anchor distT="0" distB="0" distL="114300" distR="114300" simplePos="0" relativeHeight="251659264" behindDoc="0" locked="0" layoutInCell="1" allowOverlap="1" wp14:anchorId="488CDB29" wp14:editId="1DB69A18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28575</wp:posOffset>
                  </wp:positionV>
                  <wp:extent cx="1181100" cy="17049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5FA3EFC2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58C5F6D9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23824CB8" w14:textId="4F4D7E8D" w:rsidR="001A58E9" w:rsidRDefault="00B632C6" w:rsidP="00A87814">
            <w:pPr>
              <w:pStyle w:val="Title"/>
            </w:pPr>
            <w:r>
              <w:t>sESSIONS rePORT</w:t>
            </w:r>
          </w:p>
        </w:tc>
      </w:tr>
      <w:tr w:rsidR="001A58E9" w14:paraId="1DD51F4D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3D9BD207" w14:textId="62BCC08E" w:rsidR="001A58E9" w:rsidRPr="00825C42" w:rsidRDefault="00372E50" w:rsidP="001960E4">
            <w:pPr>
              <w:pStyle w:val="Heading1"/>
            </w:pPr>
            <w:r>
              <w:t>REport summary</w:t>
            </w:r>
          </w:p>
        </w:tc>
      </w:tr>
      <w:tr w:rsidR="001A58E9" w14:paraId="735794BF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141E8EC3" w14:textId="77777777" w:rsidR="001A58E9" w:rsidRPr="00E219DC" w:rsidRDefault="001A58E9" w:rsidP="001A58E9"/>
        </w:tc>
      </w:tr>
    </w:tbl>
    <w:tbl>
      <w:tblPr>
        <w:tblStyle w:val="StatusReportTable"/>
        <w:tblW w:w="3185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96"/>
      </w:tblGrid>
      <w:tr w:rsidR="00B632C6" w:rsidRPr="001A58E9" w14:paraId="6963559A" w14:textId="77777777" w:rsidTr="00B6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01F24F4A" w14:textId="77777777" w:rsidR="00B632C6" w:rsidRPr="001A58E9" w:rsidRDefault="00B632C6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74D4EBE18DFD433DA474CAA873AB9284"/>
                </w:placeholder>
                <w:temporary/>
                <w:showingPlcHdr/>
                <w15:appearance w15:val="hidden"/>
              </w:sdtPr>
              <w:sdtContent>
                <w:r w:rsidRPr="001A58E9">
                  <w:t>Report Date</w:t>
                </w:r>
              </w:sdtContent>
            </w:sdt>
          </w:p>
        </w:tc>
        <w:tc>
          <w:tcPr>
            <w:tcW w:w="4196" w:type="dxa"/>
          </w:tcPr>
          <w:p w14:paraId="54CA2110" w14:textId="77777777" w:rsidR="00B632C6" w:rsidRPr="001A58E9" w:rsidRDefault="00B632C6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8DB4569108304CDF8FB5FE018B7A4DCC"/>
                </w:placeholder>
                <w:temporary/>
                <w:showingPlcHdr/>
                <w15:appearance w15:val="hidden"/>
              </w:sdtPr>
              <w:sdtContent>
                <w:r w:rsidRPr="001A58E9">
                  <w:t>Prepared By</w:t>
                </w:r>
              </w:sdtContent>
            </w:sdt>
          </w:p>
        </w:tc>
      </w:tr>
      <w:tr w:rsidR="00B632C6" w14:paraId="475829EA" w14:textId="77777777" w:rsidTr="00B632C6">
        <w:trPr>
          <w:trHeight w:val="331"/>
        </w:trPr>
        <w:tc>
          <w:tcPr>
            <w:tcW w:w="3142" w:type="dxa"/>
          </w:tcPr>
          <w:p w14:paraId="22D7D947" w14:textId="1BC3334E" w:rsidR="00B632C6" w:rsidRPr="004257E0" w:rsidRDefault="00B632C6" w:rsidP="004257E0">
            <w:r>
              <w:t>23/08/2020</w:t>
            </w:r>
          </w:p>
        </w:tc>
        <w:tc>
          <w:tcPr>
            <w:tcW w:w="4196" w:type="dxa"/>
          </w:tcPr>
          <w:p w14:paraId="08693663" w14:textId="1D334DE3" w:rsidR="00B632C6" w:rsidRPr="004257E0" w:rsidRDefault="00B632C6" w:rsidP="00B632C6">
            <w:pPr>
              <w:tabs>
                <w:tab w:val="left" w:pos="1080"/>
              </w:tabs>
            </w:pPr>
            <w:proofErr w:type="spellStart"/>
            <w:r>
              <w:t>Mr</w:t>
            </w:r>
            <w:proofErr w:type="spellEnd"/>
            <w:r>
              <w:t xml:space="preserve"> MI </w:t>
            </w:r>
            <w:proofErr w:type="spellStart"/>
            <w:r>
              <w:t>Chhaya</w:t>
            </w:r>
            <w:proofErr w:type="spellEnd"/>
          </w:p>
        </w:tc>
      </w:tr>
    </w:tbl>
    <w:p w14:paraId="7BEC1487" w14:textId="31DA991E" w:rsidR="00FF7EBE" w:rsidRDefault="00FF7EBE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66DF731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ADC7774" w14:textId="3B589356" w:rsidR="00825C42" w:rsidRPr="00825C42" w:rsidRDefault="0076119C" w:rsidP="001960E4">
            <w:pPr>
              <w:pStyle w:val="Heading1"/>
              <w:outlineLvl w:val="0"/>
            </w:pPr>
            <w:r>
              <w:t>14</w:t>
            </w:r>
            <w:r w:rsidR="00B632C6">
              <w:t>/08/2020</w:t>
            </w:r>
            <w:r w:rsidR="00082D1C">
              <w:t>: 9:30</w:t>
            </w:r>
          </w:p>
        </w:tc>
      </w:tr>
      <w:tr w:rsidR="00825C42" w14:paraId="5C17C4A2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54ED395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223"/>
        <w:gridCol w:w="1560"/>
        <w:gridCol w:w="1977"/>
        <w:gridCol w:w="2880"/>
      </w:tblGrid>
      <w:tr w:rsidR="002810A2" w:rsidRPr="001A58E9" w14:paraId="7C5CB2CA" w14:textId="77777777" w:rsidTr="0008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16DF5BF6" w14:textId="73122168" w:rsidR="002810A2" w:rsidRPr="001A58E9" w:rsidRDefault="002810A2" w:rsidP="002810A2">
            <w:pPr>
              <w:pStyle w:val="Heading2"/>
              <w:outlineLvl w:val="1"/>
            </w:pPr>
            <w:r>
              <w:t>Tutor ID</w:t>
            </w:r>
          </w:p>
        </w:tc>
        <w:tc>
          <w:tcPr>
            <w:tcW w:w="2223" w:type="dxa"/>
          </w:tcPr>
          <w:p w14:paraId="11D7AF6E" w14:textId="3997B19E" w:rsidR="002810A2" w:rsidRPr="001A58E9" w:rsidRDefault="002810A2" w:rsidP="002810A2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1560" w:type="dxa"/>
          </w:tcPr>
          <w:p w14:paraId="1A71D83E" w14:textId="44CEFB2A" w:rsidR="002810A2" w:rsidRPr="001A58E9" w:rsidRDefault="002810A2" w:rsidP="002810A2">
            <w:pPr>
              <w:pStyle w:val="Heading2"/>
              <w:outlineLvl w:val="1"/>
            </w:pPr>
            <w:r>
              <w:t>Module</w:t>
            </w:r>
          </w:p>
        </w:tc>
        <w:tc>
          <w:tcPr>
            <w:tcW w:w="1977" w:type="dxa"/>
          </w:tcPr>
          <w:p w14:paraId="1C818EBA" w14:textId="145A4ABB" w:rsidR="002810A2" w:rsidRPr="001A58E9" w:rsidRDefault="002810A2" w:rsidP="002810A2">
            <w:pPr>
              <w:pStyle w:val="Heading2"/>
              <w:outlineLvl w:val="1"/>
            </w:pPr>
            <w:r>
              <w:t>Subject &amp; Grade</w:t>
            </w:r>
          </w:p>
        </w:tc>
        <w:tc>
          <w:tcPr>
            <w:tcW w:w="2880" w:type="dxa"/>
          </w:tcPr>
          <w:p w14:paraId="314D44FF" w14:textId="42CD1ED4" w:rsidR="002810A2" w:rsidRPr="001A58E9" w:rsidRDefault="002810A2" w:rsidP="002810A2">
            <w:pPr>
              <w:pStyle w:val="Heading2"/>
              <w:outlineLvl w:val="1"/>
            </w:pPr>
            <w:r>
              <w:t>Google Meet link</w:t>
            </w:r>
          </w:p>
        </w:tc>
      </w:tr>
      <w:tr w:rsidR="008A2200" w14:paraId="1207E273" w14:textId="77777777" w:rsidTr="00082D1C">
        <w:trPr>
          <w:trHeight w:val="331"/>
        </w:trPr>
        <w:tc>
          <w:tcPr>
            <w:tcW w:w="2880" w:type="dxa"/>
          </w:tcPr>
          <w:p w14:paraId="0B43EC84" w14:textId="5012DCFC" w:rsidR="008A2200" w:rsidRPr="006B7FF7" w:rsidRDefault="00B632C6" w:rsidP="0013652A">
            <w:pPr>
              <w:rPr>
                <w:b/>
              </w:rPr>
            </w:pPr>
            <w:r>
              <w:rPr>
                <w:b/>
              </w:rPr>
              <w:t>T78965355</w:t>
            </w:r>
          </w:p>
        </w:tc>
        <w:tc>
          <w:tcPr>
            <w:tcW w:w="2223" w:type="dxa"/>
          </w:tcPr>
          <w:p w14:paraId="47D5449E" w14:textId="1A549473" w:rsidR="008A2200" w:rsidRPr="006B7FF7" w:rsidRDefault="00082D1C" w:rsidP="0013652A">
            <w:pPr>
              <w:rPr>
                <w:b/>
              </w:rPr>
            </w:pPr>
            <w:r>
              <w:rPr>
                <w:b/>
              </w:rPr>
              <w:t>S56325652</w:t>
            </w:r>
          </w:p>
        </w:tc>
        <w:tc>
          <w:tcPr>
            <w:tcW w:w="1560" w:type="dxa"/>
          </w:tcPr>
          <w:p w14:paraId="5BB631DF" w14:textId="1211AEFB" w:rsidR="008A2200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INF272</w:t>
            </w:r>
          </w:p>
        </w:tc>
        <w:tc>
          <w:tcPr>
            <w:tcW w:w="1977" w:type="dxa"/>
          </w:tcPr>
          <w:p w14:paraId="77A414FF" w14:textId="6EE39DFD" w:rsidR="008A2200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880" w:type="dxa"/>
          </w:tcPr>
          <w:p w14:paraId="6CC6646F" w14:textId="2A3DDF9B" w:rsidR="008A2200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meet.google.com/</w:t>
            </w:r>
            <w:proofErr w:type="spellStart"/>
            <w:r>
              <w:rPr>
                <w:b/>
              </w:rPr>
              <w:t>hfk-hdhd-gbf</w:t>
            </w:r>
            <w:proofErr w:type="spellEnd"/>
          </w:p>
        </w:tc>
      </w:tr>
      <w:tr w:rsidR="0076119C" w14:paraId="6BFE4ED4" w14:textId="77777777" w:rsidTr="00082D1C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53870D73" w14:textId="77777777" w:rsidR="0076119C" w:rsidRPr="006B7FF7" w:rsidRDefault="0076119C" w:rsidP="0013652A">
            <w:pPr>
              <w:rPr>
                <w:b/>
              </w:rPr>
            </w:pPr>
          </w:p>
        </w:tc>
        <w:tc>
          <w:tcPr>
            <w:tcW w:w="2223" w:type="dxa"/>
          </w:tcPr>
          <w:p w14:paraId="7F1BCD0A" w14:textId="767CFB61" w:rsidR="0076119C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S56855896</w:t>
            </w:r>
          </w:p>
        </w:tc>
      </w:tr>
      <w:tr w:rsidR="0076119C" w14:paraId="3428B696" w14:textId="77777777" w:rsidTr="00082D1C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16231886" w14:textId="77777777" w:rsidR="0076119C" w:rsidRPr="006B7FF7" w:rsidRDefault="0076119C" w:rsidP="0013652A">
            <w:pPr>
              <w:rPr>
                <w:b/>
              </w:rPr>
            </w:pPr>
          </w:p>
        </w:tc>
        <w:tc>
          <w:tcPr>
            <w:tcW w:w="2223" w:type="dxa"/>
          </w:tcPr>
          <w:p w14:paraId="5B7089BF" w14:textId="3A5F68C6" w:rsidR="0076119C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S36589654</w:t>
            </w:r>
          </w:p>
        </w:tc>
      </w:tr>
      <w:tr w:rsidR="0076119C" w14:paraId="33AEFD1A" w14:textId="77777777" w:rsidTr="00082D1C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18DBCBB9" w14:textId="77777777" w:rsidR="0076119C" w:rsidRPr="006B7FF7" w:rsidRDefault="0076119C" w:rsidP="0013652A">
            <w:pPr>
              <w:rPr>
                <w:b/>
              </w:rPr>
            </w:pPr>
          </w:p>
        </w:tc>
        <w:tc>
          <w:tcPr>
            <w:tcW w:w="2223" w:type="dxa"/>
          </w:tcPr>
          <w:p w14:paraId="4323411D" w14:textId="59ECA07F" w:rsidR="0076119C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S25698745</w:t>
            </w:r>
          </w:p>
        </w:tc>
      </w:tr>
      <w:tr w:rsidR="0076119C" w14:paraId="795C7618" w14:textId="77777777" w:rsidTr="00082D1C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5B30A942" w14:textId="77777777" w:rsidR="0076119C" w:rsidRPr="006B7FF7" w:rsidRDefault="0076119C" w:rsidP="0013652A">
            <w:pPr>
              <w:rPr>
                <w:b/>
              </w:rPr>
            </w:pPr>
          </w:p>
        </w:tc>
        <w:tc>
          <w:tcPr>
            <w:tcW w:w="2223" w:type="dxa"/>
          </w:tcPr>
          <w:p w14:paraId="74DA2882" w14:textId="3F4CBE06" w:rsidR="0076119C" w:rsidRPr="006B7FF7" w:rsidRDefault="0076119C" w:rsidP="0013652A">
            <w:pPr>
              <w:rPr>
                <w:b/>
              </w:rPr>
            </w:pPr>
            <w:r>
              <w:rPr>
                <w:b/>
              </w:rPr>
              <w:t>S98756321</w:t>
            </w:r>
          </w:p>
        </w:tc>
      </w:tr>
    </w:tbl>
    <w:p w14:paraId="49E5BA0A" w14:textId="3156D2DE" w:rsidR="008E3A9C" w:rsidRDefault="008E3A9C"/>
    <w:p w14:paraId="6AE458AD" w14:textId="2168B321" w:rsidR="0076119C" w:rsidRDefault="0076119C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76119C" w14:paraId="2A7E433C" w14:textId="77777777" w:rsidTr="0003231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85A7AC" w14:textId="07516DA7" w:rsidR="0076119C" w:rsidRPr="00825C42" w:rsidRDefault="0076119C" w:rsidP="00032312">
            <w:pPr>
              <w:pStyle w:val="Heading1"/>
              <w:outlineLvl w:val="0"/>
            </w:pPr>
            <w:r>
              <w:t>16</w:t>
            </w:r>
            <w:r>
              <w:t xml:space="preserve">/08/2020: </w:t>
            </w:r>
            <w:r>
              <w:t>12</w:t>
            </w:r>
            <w:r>
              <w:t>:30</w:t>
            </w:r>
          </w:p>
        </w:tc>
      </w:tr>
      <w:tr w:rsidR="0076119C" w14:paraId="3CD24BDA" w14:textId="77777777" w:rsidTr="0003231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E60ECB" w14:textId="77777777" w:rsidR="0076119C" w:rsidRPr="00E219DC" w:rsidRDefault="0076119C" w:rsidP="00032312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223"/>
        <w:gridCol w:w="1560"/>
        <w:gridCol w:w="1977"/>
        <w:gridCol w:w="2880"/>
      </w:tblGrid>
      <w:tr w:rsidR="0076119C" w:rsidRPr="001A58E9" w14:paraId="2CB03976" w14:textId="77777777" w:rsidTr="0003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6AB4B652" w14:textId="77777777" w:rsidR="0076119C" w:rsidRPr="001A58E9" w:rsidRDefault="0076119C" w:rsidP="00032312">
            <w:pPr>
              <w:pStyle w:val="Heading2"/>
              <w:outlineLvl w:val="1"/>
            </w:pPr>
            <w:r>
              <w:t>Tutor ID</w:t>
            </w:r>
          </w:p>
        </w:tc>
        <w:tc>
          <w:tcPr>
            <w:tcW w:w="2223" w:type="dxa"/>
          </w:tcPr>
          <w:p w14:paraId="31C3569C" w14:textId="77777777" w:rsidR="0076119C" w:rsidRPr="001A58E9" w:rsidRDefault="0076119C" w:rsidP="00032312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1560" w:type="dxa"/>
          </w:tcPr>
          <w:p w14:paraId="2DDE6AF3" w14:textId="77777777" w:rsidR="0076119C" w:rsidRPr="001A58E9" w:rsidRDefault="0076119C" w:rsidP="00032312">
            <w:pPr>
              <w:pStyle w:val="Heading2"/>
              <w:outlineLvl w:val="1"/>
            </w:pPr>
            <w:r>
              <w:t>Module</w:t>
            </w:r>
          </w:p>
        </w:tc>
        <w:tc>
          <w:tcPr>
            <w:tcW w:w="1977" w:type="dxa"/>
          </w:tcPr>
          <w:p w14:paraId="48B9C2AB" w14:textId="12FDF555" w:rsidR="0076119C" w:rsidRPr="001A58E9" w:rsidRDefault="0076119C" w:rsidP="00032312">
            <w:pPr>
              <w:pStyle w:val="Heading2"/>
              <w:outlineLvl w:val="1"/>
            </w:pPr>
            <w:r>
              <w:t>Subject</w:t>
            </w:r>
            <w:r w:rsidR="002810A2">
              <w:t xml:space="preserve"> &amp; Grade</w:t>
            </w:r>
          </w:p>
        </w:tc>
        <w:tc>
          <w:tcPr>
            <w:tcW w:w="2880" w:type="dxa"/>
          </w:tcPr>
          <w:p w14:paraId="196E0486" w14:textId="77777777" w:rsidR="0076119C" w:rsidRPr="001A58E9" w:rsidRDefault="0076119C" w:rsidP="00032312">
            <w:pPr>
              <w:pStyle w:val="Heading2"/>
              <w:outlineLvl w:val="1"/>
            </w:pPr>
            <w:r>
              <w:t>Google Meet link</w:t>
            </w:r>
          </w:p>
        </w:tc>
      </w:tr>
      <w:tr w:rsidR="0076119C" w14:paraId="0F12B2DF" w14:textId="77777777" w:rsidTr="00032312">
        <w:trPr>
          <w:trHeight w:val="331"/>
        </w:trPr>
        <w:tc>
          <w:tcPr>
            <w:tcW w:w="2880" w:type="dxa"/>
          </w:tcPr>
          <w:p w14:paraId="7F9920DB" w14:textId="71344432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T</w:t>
            </w:r>
            <w:r w:rsidR="002810A2">
              <w:rPr>
                <w:b/>
              </w:rPr>
              <w:t>25632001</w:t>
            </w:r>
          </w:p>
        </w:tc>
        <w:tc>
          <w:tcPr>
            <w:tcW w:w="2223" w:type="dxa"/>
          </w:tcPr>
          <w:p w14:paraId="308E6C38" w14:textId="504A5ED1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S5632</w:t>
            </w:r>
            <w:r w:rsidR="002810A2">
              <w:rPr>
                <w:b/>
              </w:rPr>
              <w:t>7896</w:t>
            </w:r>
          </w:p>
        </w:tc>
        <w:tc>
          <w:tcPr>
            <w:tcW w:w="1560" w:type="dxa"/>
          </w:tcPr>
          <w:p w14:paraId="62DA6128" w14:textId="6A54A362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77" w:type="dxa"/>
          </w:tcPr>
          <w:p w14:paraId="6ECE19F0" w14:textId="315289A4" w:rsidR="0076119C" w:rsidRPr="006B7FF7" w:rsidRDefault="0076119C" w:rsidP="00032312">
            <w:pPr>
              <w:rPr>
                <w:b/>
              </w:rPr>
            </w:pPr>
            <w:proofErr w:type="spellStart"/>
            <w:r>
              <w:rPr>
                <w:b/>
              </w:rPr>
              <w:t>Maths</w:t>
            </w:r>
            <w:proofErr w:type="spellEnd"/>
            <w:r>
              <w:rPr>
                <w:b/>
              </w:rPr>
              <w:t xml:space="preserve"> (10)</w:t>
            </w:r>
          </w:p>
        </w:tc>
        <w:tc>
          <w:tcPr>
            <w:tcW w:w="2880" w:type="dxa"/>
          </w:tcPr>
          <w:p w14:paraId="73C6074B" w14:textId="0E9B5F16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meet.google.com/</w:t>
            </w:r>
            <w:proofErr w:type="spellStart"/>
            <w:r>
              <w:rPr>
                <w:b/>
              </w:rPr>
              <w:t>jk</w:t>
            </w:r>
            <w:r>
              <w:rPr>
                <w:b/>
              </w:rPr>
              <w:t>k-</w:t>
            </w:r>
            <w:r>
              <w:rPr>
                <w:b/>
              </w:rPr>
              <w:t>ifs</w:t>
            </w:r>
            <w:r>
              <w:rPr>
                <w:b/>
              </w:rPr>
              <w:t>d-</w:t>
            </w:r>
            <w:r>
              <w:rPr>
                <w:b/>
              </w:rPr>
              <w:t>mn</w:t>
            </w:r>
            <w:r>
              <w:rPr>
                <w:b/>
              </w:rPr>
              <w:t>f</w:t>
            </w:r>
            <w:proofErr w:type="spellEnd"/>
          </w:p>
        </w:tc>
      </w:tr>
      <w:tr w:rsidR="0076119C" w14:paraId="215A2D58" w14:textId="77777777" w:rsidTr="00032312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5B64DAC5" w14:textId="77777777" w:rsidR="0076119C" w:rsidRPr="006B7FF7" w:rsidRDefault="0076119C" w:rsidP="00032312">
            <w:pPr>
              <w:rPr>
                <w:b/>
              </w:rPr>
            </w:pPr>
          </w:p>
        </w:tc>
        <w:tc>
          <w:tcPr>
            <w:tcW w:w="2223" w:type="dxa"/>
          </w:tcPr>
          <w:p w14:paraId="47299587" w14:textId="5DBE6CA5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S5685</w:t>
            </w:r>
            <w:r w:rsidR="002810A2">
              <w:rPr>
                <w:b/>
              </w:rPr>
              <w:t>1452</w:t>
            </w:r>
          </w:p>
        </w:tc>
      </w:tr>
      <w:tr w:rsidR="0076119C" w14:paraId="005321E7" w14:textId="77777777" w:rsidTr="00032312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1B8A3F85" w14:textId="77777777" w:rsidR="0076119C" w:rsidRPr="006B7FF7" w:rsidRDefault="0076119C" w:rsidP="00032312">
            <w:pPr>
              <w:rPr>
                <w:b/>
              </w:rPr>
            </w:pPr>
          </w:p>
        </w:tc>
        <w:tc>
          <w:tcPr>
            <w:tcW w:w="2223" w:type="dxa"/>
          </w:tcPr>
          <w:p w14:paraId="21B38DC9" w14:textId="40BC4A52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S3658</w:t>
            </w:r>
            <w:r w:rsidR="002810A2">
              <w:rPr>
                <w:b/>
              </w:rPr>
              <w:t>4530</w:t>
            </w:r>
          </w:p>
        </w:tc>
      </w:tr>
    </w:tbl>
    <w:p w14:paraId="48ACCEC8" w14:textId="1CA0E913" w:rsidR="0076119C" w:rsidRDefault="0076119C"/>
    <w:p w14:paraId="641A4E26" w14:textId="6034F63F" w:rsidR="0076119C" w:rsidRDefault="0076119C"/>
    <w:p w14:paraId="6AD7C50C" w14:textId="57843FB3" w:rsidR="0076119C" w:rsidRDefault="0076119C"/>
    <w:p w14:paraId="078CAC31" w14:textId="7064E6BF" w:rsidR="0076119C" w:rsidRDefault="0076119C"/>
    <w:p w14:paraId="69F524BF" w14:textId="04238984" w:rsidR="00372E50" w:rsidRDefault="00372E50"/>
    <w:p w14:paraId="625F52A2" w14:textId="7DF20E34" w:rsidR="00372E50" w:rsidRDefault="00372E50"/>
    <w:p w14:paraId="4A17DCAC" w14:textId="10798F06" w:rsidR="00372E50" w:rsidRDefault="00372E50"/>
    <w:p w14:paraId="2270992C" w14:textId="54B0E51B" w:rsidR="00372E50" w:rsidRDefault="00372E50"/>
    <w:p w14:paraId="21521886" w14:textId="65838CBE" w:rsidR="00372E50" w:rsidRDefault="00372E50"/>
    <w:p w14:paraId="02BB3A7B" w14:textId="63BF31E9" w:rsidR="00372E50" w:rsidRDefault="00372E50"/>
    <w:p w14:paraId="38EA9E73" w14:textId="77777777" w:rsidR="00372E50" w:rsidRDefault="00372E50"/>
    <w:p w14:paraId="5C36166B" w14:textId="2206F82A" w:rsidR="0076119C" w:rsidRDefault="0076119C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76119C" w14:paraId="262DDEA0" w14:textId="77777777" w:rsidTr="0003231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B02D18D" w14:textId="15B77505" w:rsidR="0076119C" w:rsidRPr="00825C42" w:rsidRDefault="0076119C" w:rsidP="00032312">
            <w:pPr>
              <w:pStyle w:val="Heading1"/>
              <w:outlineLvl w:val="0"/>
            </w:pPr>
            <w:r>
              <w:t>20</w:t>
            </w:r>
            <w:r>
              <w:t xml:space="preserve">/08/2020: </w:t>
            </w:r>
            <w:r>
              <w:t>14</w:t>
            </w:r>
            <w:r>
              <w:t>:30</w:t>
            </w:r>
          </w:p>
        </w:tc>
      </w:tr>
      <w:tr w:rsidR="0076119C" w14:paraId="6334AF5C" w14:textId="77777777" w:rsidTr="0003231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C25B48" w14:textId="77777777" w:rsidR="0076119C" w:rsidRPr="00E219DC" w:rsidRDefault="0076119C" w:rsidP="00032312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223"/>
        <w:gridCol w:w="1560"/>
        <w:gridCol w:w="1977"/>
        <w:gridCol w:w="2880"/>
      </w:tblGrid>
      <w:tr w:rsidR="002810A2" w:rsidRPr="001A58E9" w14:paraId="35F3BD50" w14:textId="77777777" w:rsidTr="0003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7738489E" w14:textId="77777777" w:rsidR="002810A2" w:rsidRPr="001A58E9" w:rsidRDefault="002810A2" w:rsidP="002810A2">
            <w:pPr>
              <w:pStyle w:val="Heading2"/>
              <w:outlineLvl w:val="1"/>
            </w:pPr>
            <w:r>
              <w:t>Tutor ID</w:t>
            </w:r>
          </w:p>
        </w:tc>
        <w:tc>
          <w:tcPr>
            <w:tcW w:w="2223" w:type="dxa"/>
          </w:tcPr>
          <w:p w14:paraId="4546BA54" w14:textId="77777777" w:rsidR="002810A2" w:rsidRPr="001A58E9" w:rsidRDefault="002810A2" w:rsidP="002810A2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1560" w:type="dxa"/>
          </w:tcPr>
          <w:p w14:paraId="4566F5C4" w14:textId="77777777" w:rsidR="002810A2" w:rsidRPr="001A58E9" w:rsidRDefault="002810A2" w:rsidP="002810A2">
            <w:pPr>
              <w:pStyle w:val="Heading2"/>
              <w:outlineLvl w:val="1"/>
            </w:pPr>
            <w:r>
              <w:t>Module</w:t>
            </w:r>
          </w:p>
        </w:tc>
        <w:tc>
          <w:tcPr>
            <w:tcW w:w="1977" w:type="dxa"/>
          </w:tcPr>
          <w:p w14:paraId="19EF4476" w14:textId="0F0EC036" w:rsidR="002810A2" w:rsidRPr="001A58E9" w:rsidRDefault="002810A2" w:rsidP="002810A2">
            <w:pPr>
              <w:pStyle w:val="Heading2"/>
              <w:outlineLvl w:val="1"/>
            </w:pPr>
            <w:r>
              <w:t>Subject &amp; Grade</w:t>
            </w:r>
          </w:p>
        </w:tc>
        <w:tc>
          <w:tcPr>
            <w:tcW w:w="2880" w:type="dxa"/>
          </w:tcPr>
          <w:p w14:paraId="0B2217B2" w14:textId="77777777" w:rsidR="002810A2" w:rsidRPr="001A58E9" w:rsidRDefault="002810A2" w:rsidP="002810A2">
            <w:pPr>
              <w:pStyle w:val="Heading2"/>
              <w:outlineLvl w:val="1"/>
            </w:pPr>
            <w:r>
              <w:t>Google Meet link</w:t>
            </w:r>
          </w:p>
        </w:tc>
      </w:tr>
      <w:tr w:rsidR="0076119C" w14:paraId="4201BD22" w14:textId="77777777" w:rsidTr="00032312">
        <w:trPr>
          <w:trHeight w:val="331"/>
        </w:trPr>
        <w:tc>
          <w:tcPr>
            <w:tcW w:w="2880" w:type="dxa"/>
          </w:tcPr>
          <w:p w14:paraId="62B281FF" w14:textId="3FC26452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T</w:t>
            </w:r>
            <w:r w:rsidR="002810A2">
              <w:rPr>
                <w:b/>
              </w:rPr>
              <w:t>20305640</w:t>
            </w:r>
          </w:p>
        </w:tc>
        <w:tc>
          <w:tcPr>
            <w:tcW w:w="2223" w:type="dxa"/>
          </w:tcPr>
          <w:p w14:paraId="75320EF7" w14:textId="6CE1460A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S5632</w:t>
            </w:r>
            <w:r w:rsidR="002810A2">
              <w:rPr>
                <w:b/>
              </w:rPr>
              <w:t>1098</w:t>
            </w:r>
          </w:p>
        </w:tc>
        <w:tc>
          <w:tcPr>
            <w:tcW w:w="1560" w:type="dxa"/>
          </w:tcPr>
          <w:p w14:paraId="1C751930" w14:textId="2560E0E3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INF</w:t>
            </w:r>
            <w:r>
              <w:rPr>
                <w:b/>
              </w:rPr>
              <w:t>271</w:t>
            </w:r>
          </w:p>
        </w:tc>
        <w:tc>
          <w:tcPr>
            <w:tcW w:w="1977" w:type="dxa"/>
          </w:tcPr>
          <w:p w14:paraId="5353F8DD" w14:textId="77777777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880" w:type="dxa"/>
          </w:tcPr>
          <w:p w14:paraId="577F197D" w14:textId="3D5BA1F1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meet.google.com/</w:t>
            </w:r>
            <w:proofErr w:type="spellStart"/>
            <w:r>
              <w:rPr>
                <w:b/>
              </w:rPr>
              <w:t>h</w:t>
            </w:r>
            <w:r w:rsidR="002810A2">
              <w:rPr>
                <w:b/>
              </w:rPr>
              <w:t>sd</w:t>
            </w:r>
            <w:r>
              <w:rPr>
                <w:b/>
              </w:rPr>
              <w:t>-</w:t>
            </w:r>
            <w:r w:rsidR="002810A2">
              <w:rPr>
                <w:b/>
              </w:rPr>
              <w:t>edcv</w:t>
            </w:r>
            <w:r>
              <w:rPr>
                <w:b/>
              </w:rPr>
              <w:t>-</w:t>
            </w:r>
            <w:r w:rsidR="002810A2">
              <w:rPr>
                <w:b/>
              </w:rPr>
              <w:t>uyf</w:t>
            </w:r>
            <w:proofErr w:type="spellEnd"/>
          </w:p>
        </w:tc>
      </w:tr>
      <w:tr w:rsidR="0076119C" w14:paraId="7F1681F2" w14:textId="77777777" w:rsidTr="00032312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57C18A55" w14:textId="77777777" w:rsidR="0076119C" w:rsidRPr="006B7FF7" w:rsidRDefault="0076119C" w:rsidP="00032312">
            <w:pPr>
              <w:rPr>
                <w:b/>
              </w:rPr>
            </w:pPr>
          </w:p>
        </w:tc>
        <w:tc>
          <w:tcPr>
            <w:tcW w:w="2223" w:type="dxa"/>
          </w:tcPr>
          <w:p w14:paraId="36E4B592" w14:textId="05A6FFB7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S5685</w:t>
            </w:r>
            <w:r w:rsidR="002810A2">
              <w:rPr>
                <w:b/>
              </w:rPr>
              <w:t>0147</w:t>
            </w:r>
          </w:p>
        </w:tc>
      </w:tr>
      <w:tr w:rsidR="0076119C" w14:paraId="1400AF4B" w14:textId="77777777" w:rsidTr="00032312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1D840DF0" w14:textId="77777777" w:rsidR="0076119C" w:rsidRPr="006B7FF7" w:rsidRDefault="0076119C" w:rsidP="00032312">
            <w:pPr>
              <w:rPr>
                <w:b/>
              </w:rPr>
            </w:pPr>
          </w:p>
        </w:tc>
        <w:tc>
          <w:tcPr>
            <w:tcW w:w="2223" w:type="dxa"/>
          </w:tcPr>
          <w:p w14:paraId="6E176EC0" w14:textId="65AC4277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S3658</w:t>
            </w:r>
            <w:r w:rsidR="002810A2">
              <w:rPr>
                <w:b/>
              </w:rPr>
              <w:t>0995</w:t>
            </w:r>
          </w:p>
        </w:tc>
      </w:tr>
      <w:tr w:rsidR="0076119C" w14:paraId="564F6907" w14:textId="77777777" w:rsidTr="00032312">
        <w:trPr>
          <w:gridAfter w:val="3"/>
          <w:wAfter w:w="6417" w:type="dxa"/>
          <w:trHeight w:val="331"/>
        </w:trPr>
        <w:tc>
          <w:tcPr>
            <w:tcW w:w="2880" w:type="dxa"/>
          </w:tcPr>
          <w:p w14:paraId="79518751" w14:textId="77777777" w:rsidR="0076119C" w:rsidRPr="006B7FF7" w:rsidRDefault="0076119C" w:rsidP="00032312">
            <w:pPr>
              <w:rPr>
                <w:b/>
              </w:rPr>
            </w:pPr>
          </w:p>
        </w:tc>
        <w:tc>
          <w:tcPr>
            <w:tcW w:w="2223" w:type="dxa"/>
          </w:tcPr>
          <w:p w14:paraId="47C11BAC" w14:textId="0B61D4FE" w:rsidR="0076119C" w:rsidRPr="006B7FF7" w:rsidRDefault="0076119C" w:rsidP="00032312">
            <w:pPr>
              <w:rPr>
                <w:b/>
              </w:rPr>
            </w:pPr>
            <w:r>
              <w:rPr>
                <w:b/>
              </w:rPr>
              <w:t>S2569</w:t>
            </w:r>
            <w:r w:rsidR="002810A2">
              <w:rPr>
                <w:b/>
              </w:rPr>
              <w:t>4560</w:t>
            </w:r>
          </w:p>
        </w:tc>
      </w:tr>
    </w:tbl>
    <w:p w14:paraId="006B2F50" w14:textId="163290CC" w:rsidR="0076119C" w:rsidRDefault="0076119C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2810A2" w14:paraId="36C3AE7B" w14:textId="77777777" w:rsidTr="0003231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9DFB8DD" w14:textId="0E92E57E" w:rsidR="002810A2" w:rsidRPr="00825C42" w:rsidRDefault="002810A2" w:rsidP="00032312">
            <w:pPr>
              <w:pStyle w:val="Heading1"/>
              <w:outlineLvl w:val="0"/>
            </w:pPr>
            <w:r>
              <w:t xml:space="preserve">22/08/2020: </w:t>
            </w:r>
            <w:r>
              <w:t>10</w:t>
            </w:r>
            <w:r>
              <w:t>:30</w:t>
            </w:r>
          </w:p>
        </w:tc>
      </w:tr>
      <w:tr w:rsidR="002810A2" w14:paraId="649ADD17" w14:textId="77777777" w:rsidTr="0003231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C09875E" w14:textId="77777777" w:rsidR="002810A2" w:rsidRPr="00E219DC" w:rsidRDefault="002810A2" w:rsidP="00032312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223"/>
        <w:gridCol w:w="1560"/>
        <w:gridCol w:w="1977"/>
        <w:gridCol w:w="2880"/>
      </w:tblGrid>
      <w:tr w:rsidR="002810A2" w:rsidRPr="001A58E9" w14:paraId="16FC9D54" w14:textId="77777777" w:rsidTr="0003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2420A12F" w14:textId="77777777" w:rsidR="002810A2" w:rsidRPr="001A58E9" w:rsidRDefault="002810A2" w:rsidP="002810A2">
            <w:pPr>
              <w:pStyle w:val="Heading2"/>
              <w:outlineLvl w:val="1"/>
            </w:pPr>
            <w:r>
              <w:t>Tutor ID</w:t>
            </w:r>
          </w:p>
        </w:tc>
        <w:tc>
          <w:tcPr>
            <w:tcW w:w="2223" w:type="dxa"/>
          </w:tcPr>
          <w:p w14:paraId="12D45C26" w14:textId="77777777" w:rsidR="002810A2" w:rsidRPr="001A58E9" w:rsidRDefault="002810A2" w:rsidP="002810A2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1560" w:type="dxa"/>
          </w:tcPr>
          <w:p w14:paraId="77DFC9A2" w14:textId="77777777" w:rsidR="002810A2" w:rsidRPr="001A58E9" w:rsidRDefault="002810A2" w:rsidP="002810A2">
            <w:pPr>
              <w:pStyle w:val="Heading2"/>
              <w:outlineLvl w:val="1"/>
            </w:pPr>
            <w:r>
              <w:t>Module</w:t>
            </w:r>
          </w:p>
        </w:tc>
        <w:tc>
          <w:tcPr>
            <w:tcW w:w="1977" w:type="dxa"/>
          </w:tcPr>
          <w:p w14:paraId="5F475605" w14:textId="629D5926" w:rsidR="002810A2" w:rsidRPr="001A58E9" w:rsidRDefault="002810A2" w:rsidP="002810A2">
            <w:pPr>
              <w:pStyle w:val="Heading2"/>
              <w:outlineLvl w:val="1"/>
            </w:pPr>
            <w:r>
              <w:t>Subject &amp; Grade</w:t>
            </w:r>
          </w:p>
        </w:tc>
        <w:tc>
          <w:tcPr>
            <w:tcW w:w="2880" w:type="dxa"/>
          </w:tcPr>
          <w:p w14:paraId="4EBBD58F" w14:textId="77777777" w:rsidR="002810A2" w:rsidRPr="001A58E9" w:rsidRDefault="002810A2" w:rsidP="002810A2">
            <w:pPr>
              <w:pStyle w:val="Heading2"/>
              <w:outlineLvl w:val="1"/>
            </w:pPr>
            <w:r>
              <w:t>Google Meet link</w:t>
            </w:r>
          </w:p>
        </w:tc>
      </w:tr>
      <w:tr w:rsidR="002810A2" w14:paraId="4D2ECC57" w14:textId="77777777" w:rsidTr="00032312">
        <w:trPr>
          <w:trHeight w:val="331"/>
        </w:trPr>
        <w:tc>
          <w:tcPr>
            <w:tcW w:w="2880" w:type="dxa"/>
          </w:tcPr>
          <w:p w14:paraId="742C52D7" w14:textId="6CC1958E" w:rsidR="002810A2" w:rsidRPr="006B7FF7" w:rsidRDefault="002810A2" w:rsidP="00032312">
            <w:pPr>
              <w:rPr>
                <w:b/>
              </w:rPr>
            </w:pPr>
            <w:r>
              <w:rPr>
                <w:b/>
              </w:rPr>
              <w:t>T</w:t>
            </w:r>
            <w:r w:rsidR="00372E50">
              <w:rPr>
                <w:b/>
              </w:rPr>
              <w:t>54120300</w:t>
            </w:r>
          </w:p>
        </w:tc>
        <w:tc>
          <w:tcPr>
            <w:tcW w:w="2223" w:type="dxa"/>
          </w:tcPr>
          <w:p w14:paraId="6372EC34" w14:textId="48244972" w:rsidR="002810A2" w:rsidRPr="006B7FF7" w:rsidRDefault="002810A2" w:rsidP="00032312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45210008</w:t>
            </w:r>
          </w:p>
        </w:tc>
        <w:tc>
          <w:tcPr>
            <w:tcW w:w="1560" w:type="dxa"/>
          </w:tcPr>
          <w:p w14:paraId="4ADC6886" w14:textId="130A86BA" w:rsidR="002810A2" w:rsidRPr="006B7FF7" w:rsidRDefault="002810A2" w:rsidP="0003231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77" w:type="dxa"/>
          </w:tcPr>
          <w:p w14:paraId="04A2AA29" w14:textId="50CC332D" w:rsidR="002810A2" w:rsidRPr="006B7FF7" w:rsidRDefault="002810A2" w:rsidP="00032312">
            <w:pPr>
              <w:rPr>
                <w:b/>
              </w:rPr>
            </w:pPr>
            <w:r>
              <w:rPr>
                <w:b/>
              </w:rPr>
              <w:t>Science (11)</w:t>
            </w:r>
          </w:p>
        </w:tc>
        <w:tc>
          <w:tcPr>
            <w:tcW w:w="2880" w:type="dxa"/>
          </w:tcPr>
          <w:p w14:paraId="6F669353" w14:textId="6197AA8A" w:rsidR="002810A2" w:rsidRPr="006B7FF7" w:rsidRDefault="002810A2" w:rsidP="00032312">
            <w:pPr>
              <w:rPr>
                <w:b/>
              </w:rPr>
            </w:pPr>
            <w:r>
              <w:rPr>
                <w:b/>
              </w:rPr>
              <w:t>meet.google.com/</w:t>
            </w:r>
            <w:proofErr w:type="spellStart"/>
            <w:r>
              <w:rPr>
                <w:b/>
              </w:rPr>
              <w:t>wsd</w:t>
            </w:r>
            <w:r>
              <w:rPr>
                <w:b/>
              </w:rPr>
              <w:t>-</w:t>
            </w:r>
            <w:r>
              <w:rPr>
                <w:b/>
              </w:rPr>
              <w:t>yhgb</w:t>
            </w:r>
            <w:r>
              <w:rPr>
                <w:b/>
              </w:rPr>
              <w:t>-</w:t>
            </w:r>
            <w:r>
              <w:rPr>
                <w:b/>
              </w:rPr>
              <w:t>olk</w:t>
            </w:r>
            <w:proofErr w:type="spellEnd"/>
          </w:p>
        </w:tc>
      </w:tr>
    </w:tbl>
    <w:p w14:paraId="2CE9A15A" w14:textId="77777777" w:rsidR="002810A2" w:rsidRDefault="002810A2"/>
    <w:sectPr w:rsidR="002810A2" w:rsidSect="001A58E9">
      <w:footerReference w:type="default" r:id="rId8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B94DE" w14:textId="77777777" w:rsidR="00347C12" w:rsidRDefault="00347C12" w:rsidP="00E02929">
      <w:pPr>
        <w:spacing w:after="0"/>
      </w:pPr>
      <w:r>
        <w:separator/>
      </w:r>
    </w:p>
    <w:p w14:paraId="264AE509" w14:textId="77777777" w:rsidR="00347C12" w:rsidRDefault="00347C12"/>
  </w:endnote>
  <w:endnote w:type="continuationSeparator" w:id="0">
    <w:p w14:paraId="4173BA4D" w14:textId="77777777" w:rsidR="00347C12" w:rsidRDefault="00347C12" w:rsidP="00E02929">
      <w:pPr>
        <w:spacing w:after="0"/>
      </w:pPr>
      <w:r>
        <w:continuationSeparator/>
      </w:r>
    </w:p>
    <w:p w14:paraId="0FBEF6F0" w14:textId="77777777" w:rsidR="00347C12" w:rsidRDefault="00347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F968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F85BA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9836" w14:textId="77777777" w:rsidR="00347C12" w:rsidRDefault="00347C12" w:rsidP="00E02929">
      <w:pPr>
        <w:spacing w:after="0"/>
      </w:pPr>
      <w:r>
        <w:separator/>
      </w:r>
    </w:p>
    <w:p w14:paraId="03890A97" w14:textId="77777777" w:rsidR="00347C12" w:rsidRDefault="00347C12"/>
  </w:footnote>
  <w:footnote w:type="continuationSeparator" w:id="0">
    <w:p w14:paraId="1E1A0FC9" w14:textId="77777777" w:rsidR="00347C12" w:rsidRDefault="00347C12" w:rsidP="00E02929">
      <w:pPr>
        <w:spacing w:after="0"/>
      </w:pPr>
      <w:r>
        <w:continuationSeparator/>
      </w:r>
    </w:p>
    <w:p w14:paraId="68DC5F58" w14:textId="77777777" w:rsidR="00347C12" w:rsidRDefault="00347C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C6"/>
    <w:rsid w:val="00002E34"/>
    <w:rsid w:val="000260A9"/>
    <w:rsid w:val="00082D1C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810A2"/>
    <w:rsid w:val="00290F0F"/>
    <w:rsid w:val="00292EF3"/>
    <w:rsid w:val="0029418F"/>
    <w:rsid w:val="003120E0"/>
    <w:rsid w:val="00321270"/>
    <w:rsid w:val="00321F35"/>
    <w:rsid w:val="0033460E"/>
    <w:rsid w:val="00347C12"/>
    <w:rsid w:val="00356BB9"/>
    <w:rsid w:val="00372E50"/>
    <w:rsid w:val="0038652D"/>
    <w:rsid w:val="00386800"/>
    <w:rsid w:val="00392E08"/>
    <w:rsid w:val="00393D6F"/>
    <w:rsid w:val="003C1FC0"/>
    <w:rsid w:val="003C1FDA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6119C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632C6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44F1B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ha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454D5ABFAD4076B2066DDCAE14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45F9-4F64-4066-A71C-AEFA82211DC4}"/>
      </w:docPartPr>
      <w:docPartBody>
        <w:p w:rsidR="00000000" w:rsidRDefault="00131A8E">
          <w:pPr>
            <w:pStyle w:val="F0454D5ABFAD4076B2066DDCAE14E2C9"/>
          </w:pPr>
          <w:r w:rsidRPr="00356BB9">
            <w:t>Company</w:t>
          </w:r>
        </w:p>
      </w:docPartBody>
    </w:docPart>
    <w:docPart>
      <w:docPartPr>
        <w:name w:val="530F45DA26D849698E696048C52D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397-6633-4805-BEEF-3913546F1E36}"/>
      </w:docPartPr>
      <w:docPartBody>
        <w:p w:rsidR="00000000" w:rsidRDefault="00131A8E">
          <w:pPr>
            <w:pStyle w:val="530F45DA26D849698E696048C52D1C00"/>
          </w:pPr>
          <w:r w:rsidRPr="00356BB9">
            <w:t xml:space="preserve">Street </w:t>
          </w:r>
          <w:r w:rsidRPr="00356BB9">
            <w:t>Address, City, ST ZIP Code</w:t>
          </w:r>
        </w:p>
      </w:docPartBody>
    </w:docPart>
    <w:docPart>
      <w:docPartPr>
        <w:name w:val="74D4EBE18DFD433DA474CAA873AB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AEC6-777D-4BB4-A50A-5221429932E1}"/>
      </w:docPartPr>
      <w:docPartBody>
        <w:p w:rsidR="00000000" w:rsidRDefault="006B3AE9" w:rsidP="006B3AE9">
          <w:pPr>
            <w:pStyle w:val="74D4EBE18DFD433DA474CAA873AB9284"/>
          </w:pPr>
          <w:r w:rsidRPr="001A58E9">
            <w:t>Report Date</w:t>
          </w:r>
        </w:p>
      </w:docPartBody>
    </w:docPart>
    <w:docPart>
      <w:docPartPr>
        <w:name w:val="8DB4569108304CDF8FB5FE018B7A4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CE8C9-7695-49D6-ACB4-404EE72D01D2}"/>
      </w:docPartPr>
      <w:docPartBody>
        <w:p w:rsidR="00000000" w:rsidRDefault="006B3AE9" w:rsidP="006B3AE9">
          <w:pPr>
            <w:pStyle w:val="8DB4569108304CDF8FB5FE018B7A4DCC"/>
          </w:pPr>
          <w:r w:rsidRPr="001A58E9"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9"/>
    <w:rsid w:val="00131A8E"/>
    <w:rsid w:val="006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54D5ABFAD4076B2066DDCAE14E2C9">
    <w:name w:val="F0454D5ABFAD4076B2066DDCAE14E2C9"/>
  </w:style>
  <w:style w:type="paragraph" w:customStyle="1" w:styleId="530F45DA26D849698E696048C52D1C00">
    <w:name w:val="530F45DA26D849698E696048C52D1C00"/>
  </w:style>
  <w:style w:type="paragraph" w:customStyle="1" w:styleId="BAD69FC0C4404DFBA1C7912E89D52CB5">
    <w:name w:val="BAD69FC0C4404DFBA1C7912E89D52CB5"/>
  </w:style>
  <w:style w:type="paragraph" w:customStyle="1" w:styleId="C14591A9087F4079A19207909858E691">
    <w:name w:val="C14591A9087F4079A19207909858E691"/>
  </w:style>
  <w:style w:type="paragraph" w:customStyle="1" w:styleId="F77DE1BDD67E4039BF9F0002B13B219C">
    <w:name w:val="F77DE1BDD67E4039BF9F0002B13B219C"/>
  </w:style>
  <w:style w:type="paragraph" w:customStyle="1" w:styleId="8C5667B6136647C48790F8705AA6E120">
    <w:name w:val="8C5667B6136647C48790F8705AA6E120"/>
  </w:style>
  <w:style w:type="paragraph" w:customStyle="1" w:styleId="7F82AFED9CC54F26BC64AB7F9A5CC97A">
    <w:name w:val="7F82AFED9CC54F26BC64AB7F9A5CC97A"/>
  </w:style>
  <w:style w:type="paragraph" w:customStyle="1" w:styleId="BD27C8532CD0412A967B3FB45CC5C6C2">
    <w:name w:val="BD27C8532CD0412A967B3FB45CC5C6C2"/>
  </w:style>
  <w:style w:type="paragraph" w:customStyle="1" w:styleId="55961A4821D84EA88E94080E185B3BB1">
    <w:name w:val="55961A4821D84EA88E94080E185B3BB1"/>
  </w:style>
  <w:style w:type="paragraph" w:customStyle="1" w:styleId="7087A3145D904D31A55BF38BB6B0DCB7">
    <w:name w:val="7087A3145D904D31A55BF38BB6B0DCB7"/>
  </w:style>
  <w:style w:type="paragraph" w:customStyle="1" w:styleId="F1A81B87F3D640429D36108CE1830BDD">
    <w:name w:val="F1A81B87F3D640429D36108CE1830BDD"/>
  </w:style>
  <w:style w:type="paragraph" w:customStyle="1" w:styleId="A667BAA37458411692092A7A9412F0AA">
    <w:name w:val="A667BAA37458411692092A7A9412F0AA"/>
  </w:style>
  <w:style w:type="paragraph" w:customStyle="1" w:styleId="4A5FFE0AF10F402CB57597889CCD922B">
    <w:name w:val="4A5FFE0AF10F402CB57597889CCD922B"/>
  </w:style>
  <w:style w:type="paragraph" w:customStyle="1" w:styleId="EDC6AC85B81E4B0C96C8022CD3841DA9">
    <w:name w:val="EDC6AC85B81E4B0C96C8022CD3841DA9"/>
  </w:style>
  <w:style w:type="paragraph" w:customStyle="1" w:styleId="3C350817CF504AA1993070CC6EAAE469">
    <w:name w:val="3C350817CF504AA1993070CC6EAAE469"/>
  </w:style>
  <w:style w:type="paragraph" w:customStyle="1" w:styleId="6E633F2F03FE42168348E09DB41DD155">
    <w:name w:val="6E633F2F03FE42168348E09DB41DD155"/>
  </w:style>
  <w:style w:type="paragraph" w:customStyle="1" w:styleId="78FDFB47C29A4075A005197E97E5D44F">
    <w:name w:val="78FDFB47C29A4075A005197E97E5D44F"/>
  </w:style>
  <w:style w:type="paragraph" w:customStyle="1" w:styleId="5EC77A00989B474299414FE08F559377">
    <w:name w:val="5EC77A00989B474299414FE08F559377"/>
  </w:style>
  <w:style w:type="paragraph" w:customStyle="1" w:styleId="1C3F93E695D4450CABC0770A9D6244A8">
    <w:name w:val="1C3F93E695D4450CABC0770A9D6244A8"/>
  </w:style>
  <w:style w:type="paragraph" w:customStyle="1" w:styleId="A8DB2F02D5EC4D7B8A75A1FB71A0187E">
    <w:name w:val="A8DB2F02D5EC4D7B8A75A1FB71A0187E"/>
  </w:style>
  <w:style w:type="paragraph" w:customStyle="1" w:styleId="82D1781442184892B39D4D9CCEB70289">
    <w:name w:val="82D1781442184892B39D4D9CCEB70289"/>
  </w:style>
  <w:style w:type="paragraph" w:customStyle="1" w:styleId="C6922D81B80646F29503A0E4136BBAB7">
    <w:name w:val="C6922D81B80646F29503A0E4136BBAB7"/>
  </w:style>
  <w:style w:type="paragraph" w:customStyle="1" w:styleId="0A3712046E914951BEE1796049FA5A48">
    <w:name w:val="0A3712046E914951BEE1796049FA5A48"/>
  </w:style>
  <w:style w:type="paragraph" w:customStyle="1" w:styleId="C0BEE49E7A2D466790D965CC9A5BF329">
    <w:name w:val="C0BEE49E7A2D466790D965CC9A5BF329"/>
  </w:style>
  <w:style w:type="paragraph" w:customStyle="1" w:styleId="8CE3540B59E9469B9B30C8658EE39EFF">
    <w:name w:val="8CE3540B59E9469B9B30C8658EE39EFF"/>
  </w:style>
  <w:style w:type="paragraph" w:customStyle="1" w:styleId="E72F702F208746A3B74ADDD01E22529E">
    <w:name w:val="E72F702F208746A3B74ADDD01E22529E"/>
  </w:style>
  <w:style w:type="paragraph" w:customStyle="1" w:styleId="D2BEFBB6AC1A48AD8A7495A47DD22735">
    <w:name w:val="D2BEFBB6AC1A48AD8A7495A47DD22735"/>
  </w:style>
  <w:style w:type="paragraph" w:customStyle="1" w:styleId="9963A346847341EE808A8FE713ACB229">
    <w:name w:val="9963A346847341EE808A8FE713ACB229"/>
  </w:style>
  <w:style w:type="paragraph" w:customStyle="1" w:styleId="C2160D320AC546308B6D4D1ED4B499FF">
    <w:name w:val="C2160D320AC546308B6D4D1ED4B499FF"/>
  </w:style>
  <w:style w:type="paragraph" w:customStyle="1" w:styleId="856ABFBE4E5440399BF3DA5EF0EB134B">
    <w:name w:val="856ABFBE4E5440399BF3DA5EF0EB134B"/>
  </w:style>
  <w:style w:type="paragraph" w:customStyle="1" w:styleId="848291223F0E4E8B8A2A5CFAC034FC5D">
    <w:name w:val="848291223F0E4E8B8A2A5CFAC034FC5D"/>
  </w:style>
  <w:style w:type="paragraph" w:customStyle="1" w:styleId="A55360CA2CBF482889AC67D9EBA19C28">
    <w:name w:val="A55360CA2CBF482889AC67D9EBA19C28"/>
  </w:style>
  <w:style w:type="paragraph" w:customStyle="1" w:styleId="74D4EBE18DFD433DA474CAA873AB9284">
    <w:name w:val="74D4EBE18DFD433DA474CAA873AB9284"/>
    <w:rsid w:val="006B3AE9"/>
  </w:style>
  <w:style w:type="paragraph" w:customStyle="1" w:styleId="8DB4569108304CDF8FB5FE018B7A4DCC">
    <w:name w:val="8DB4569108304CDF8FB5FE018B7A4DCC"/>
    <w:rsid w:val="006B3AE9"/>
  </w:style>
  <w:style w:type="paragraph" w:customStyle="1" w:styleId="C4D0A9A819154056AFEAD278D7AED0E2">
    <w:name w:val="C4D0A9A819154056AFEAD278D7AED0E2"/>
    <w:rsid w:val="006B3AE9"/>
  </w:style>
  <w:style w:type="paragraph" w:customStyle="1" w:styleId="229614871A0544179E543FEA43079D6F">
    <w:name w:val="229614871A0544179E543FEA43079D6F"/>
    <w:rsid w:val="006B3AE9"/>
  </w:style>
  <w:style w:type="paragraph" w:customStyle="1" w:styleId="384E102A95824D869EAE4207FA6EB366">
    <w:name w:val="384E102A95824D869EAE4207FA6EB366"/>
    <w:rsid w:val="006B3AE9"/>
  </w:style>
  <w:style w:type="paragraph" w:customStyle="1" w:styleId="D6C558C017684B658E5258FC4BB97194">
    <w:name w:val="D6C558C017684B658E5258FC4BB97194"/>
    <w:rsid w:val="006B3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2020-08-18T14:24:00Z</dcterms:created>
  <dcterms:modified xsi:type="dcterms:W3CDTF">2020-08-18T15:29:00Z</dcterms:modified>
</cp:coreProperties>
</file>