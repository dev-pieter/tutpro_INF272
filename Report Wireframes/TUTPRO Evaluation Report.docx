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270"/>
        <w:gridCol w:w="7740"/>
        <w:gridCol w:w="3330"/>
        <w:gridCol w:w="180"/>
        <w:gridCol w:w="16"/>
      </w:tblGrid>
      <w:tr w:rsidR="00356BB9" w:rsidRPr="00B90FED" w14:paraId="17638C0F" w14:textId="77777777" w:rsidTr="00356BB9">
        <w:trPr>
          <w:gridAfter w:val="1"/>
          <w:wAfter w:w="16" w:type="dxa"/>
          <w:trHeight w:val="1617"/>
        </w:trPr>
        <w:tc>
          <w:tcPr>
            <w:tcW w:w="270" w:type="dxa"/>
            <w:shd w:val="clear" w:color="auto" w:fill="006666" w:themeFill="accent3"/>
          </w:tcPr>
          <w:p w14:paraId="0B32B9F2" w14:textId="77777777" w:rsidR="00356BB9" w:rsidRPr="00356BB9" w:rsidRDefault="00356BB9" w:rsidP="00356BB9"/>
        </w:tc>
        <w:tc>
          <w:tcPr>
            <w:tcW w:w="7740" w:type="dxa"/>
            <w:tcBorders>
              <w:righ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2CE2474F" w14:textId="77777777" w:rsidR="00A56D2F" w:rsidRPr="00356BB9" w:rsidRDefault="008C51B9" w:rsidP="00A56D2F">
            <w:pPr>
              <w:pStyle w:val="ContactInfo"/>
            </w:pPr>
            <w:sdt>
              <w:sdtPr>
                <w:alias w:val="Enter Company:"/>
                <w:tag w:val="Enter Company:"/>
                <w:id w:val="1598371961"/>
                <w:placeholder>
                  <w:docPart w:val="8DB556487AB94FD3A63C7C92043C8D14"/>
                </w:placeholder>
                <w15:appearance w15:val="hidden"/>
              </w:sdtPr>
              <w:sdtEndPr/>
              <w:sdtContent>
                <w:r w:rsidR="00A56D2F">
                  <w:t>TUTPRO</w:t>
                </w:r>
              </w:sdtContent>
            </w:sdt>
          </w:p>
          <w:sdt>
            <w:sdtPr>
              <w:alias w:val="Enter Street Address, City, ST ZIP Code:"/>
              <w:tag w:val="Enter Street Address, City, ST ZIP Code:"/>
              <w:id w:val="1560205729"/>
              <w:placeholder>
                <w:docPart w:val="1419EF33193A4A11A78F6910541AE83E"/>
              </w:placeholder>
              <w15:appearance w15:val="hidden"/>
            </w:sdtPr>
            <w:sdtEndPr/>
            <w:sdtContent>
              <w:p w14:paraId="7FD671DE" w14:textId="77777777" w:rsidR="00A56D2F" w:rsidRDefault="00A56D2F" w:rsidP="00A56D2F">
                <w:pPr>
                  <w:pStyle w:val="ContactInfo"/>
                </w:pPr>
                <w:r>
                  <w:t>57 West Lynwood Bridge, Pretoria, 0001</w:t>
                </w:r>
              </w:p>
              <w:p w14:paraId="60DB5F7C" w14:textId="77777777" w:rsidR="00A56D2F" w:rsidRPr="00356BB9" w:rsidRDefault="00A56D2F" w:rsidP="00A56D2F">
                <w:pPr>
                  <w:pStyle w:val="ContactInfo"/>
                </w:pPr>
                <w:r>
                  <w:t>tutpro@gmail.com</w:t>
                </w:r>
              </w:p>
            </w:sdtContent>
          </w:sdt>
          <w:p w14:paraId="527A6670" w14:textId="5AEB1267" w:rsidR="00356BB9" w:rsidRPr="00356BB9" w:rsidRDefault="00A56D2F" w:rsidP="00A56D2F">
            <w:pPr>
              <w:pStyle w:val="ContactInfo"/>
            </w:pPr>
            <w:r>
              <w:t>0800420789</w:t>
            </w:r>
          </w:p>
        </w:tc>
        <w:tc>
          <w:tcPr>
            <w:tcW w:w="3330" w:type="dxa"/>
            <w:tcBorders>
              <w:lef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3CB8AF07" w14:textId="1CB0269A" w:rsidR="00356BB9" w:rsidRPr="00356BB9" w:rsidRDefault="00A56D2F" w:rsidP="00356BB9">
            <w:pPr>
              <w:pStyle w:val="Graphic"/>
            </w:pPr>
            <w:r>
              <w:drawing>
                <wp:anchor distT="0" distB="0" distL="114300" distR="114300" simplePos="0" relativeHeight="251659264" behindDoc="0" locked="0" layoutInCell="1" allowOverlap="1" wp14:anchorId="2CC5A7A1" wp14:editId="12FF2F25">
                  <wp:simplePos x="0" y="0"/>
                  <wp:positionH relativeFrom="column">
                    <wp:posOffset>466725</wp:posOffset>
                  </wp:positionH>
                  <wp:positionV relativeFrom="paragraph">
                    <wp:posOffset>-9525</wp:posOffset>
                  </wp:positionV>
                  <wp:extent cx="1181100" cy="170497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0" w:type="dxa"/>
            <w:shd w:val="clear" w:color="auto" w:fill="006666" w:themeFill="accent3"/>
          </w:tcPr>
          <w:p w14:paraId="141F7F4E" w14:textId="77777777" w:rsidR="00356BB9" w:rsidRPr="00B90FED" w:rsidRDefault="00356BB9" w:rsidP="001A58E9">
            <w:pPr>
              <w:pStyle w:val="Graphic"/>
              <w:rPr>
                <w:color w:val="006666" w:themeColor="accent3"/>
              </w:rPr>
            </w:pPr>
          </w:p>
        </w:tc>
      </w:tr>
      <w:tr w:rsidR="001A58E9" w14:paraId="79F1EA88" w14:textId="77777777" w:rsidTr="00A87814">
        <w:trPr>
          <w:trHeight w:val="1167"/>
        </w:trPr>
        <w:tc>
          <w:tcPr>
            <w:tcW w:w="11536" w:type="dxa"/>
            <w:gridSpan w:val="5"/>
            <w:vAlign w:val="bottom"/>
          </w:tcPr>
          <w:p w14:paraId="6100E22E" w14:textId="7BCD056B" w:rsidR="001A58E9" w:rsidRDefault="006C338E" w:rsidP="00A87814">
            <w:pPr>
              <w:pStyle w:val="Title"/>
            </w:pPr>
            <w:r>
              <w:t>Evaluation</w:t>
            </w:r>
            <w:r w:rsidR="00A56D2F">
              <w:t xml:space="preserve"> report</w:t>
            </w:r>
          </w:p>
        </w:tc>
      </w:tr>
      <w:tr w:rsidR="001A58E9" w14:paraId="55CDF27D" w14:textId="77777777" w:rsidTr="001960E4">
        <w:trPr>
          <w:trHeight w:val="864"/>
        </w:trPr>
        <w:tc>
          <w:tcPr>
            <w:tcW w:w="11536" w:type="dxa"/>
            <w:gridSpan w:val="5"/>
            <w:tcBorders>
              <w:bottom w:val="single" w:sz="18" w:space="0" w:color="FEDE00" w:themeColor="accent2"/>
            </w:tcBorders>
            <w:vAlign w:val="bottom"/>
          </w:tcPr>
          <w:p w14:paraId="50BF4BDB" w14:textId="57FA595E" w:rsidR="001A58E9" w:rsidRPr="00825C42" w:rsidRDefault="00B93A72" w:rsidP="001960E4">
            <w:pPr>
              <w:pStyle w:val="Heading1"/>
            </w:pPr>
            <w:r>
              <w:t>Report summary</w:t>
            </w:r>
          </w:p>
        </w:tc>
      </w:tr>
      <w:tr w:rsidR="001A58E9" w14:paraId="205D9127" w14:textId="77777777" w:rsidTr="00356BB9">
        <w:trPr>
          <w:trHeight w:hRule="exact" w:val="216"/>
        </w:trPr>
        <w:tc>
          <w:tcPr>
            <w:tcW w:w="11536" w:type="dxa"/>
            <w:gridSpan w:val="5"/>
            <w:tcBorders>
              <w:top w:val="single" w:sz="18" w:space="0" w:color="FEDE00" w:themeColor="accent2"/>
            </w:tcBorders>
          </w:tcPr>
          <w:p w14:paraId="58DC8EC2" w14:textId="77777777" w:rsidR="001A58E9" w:rsidRPr="00E219DC" w:rsidRDefault="001A58E9" w:rsidP="001A58E9"/>
        </w:tc>
      </w:tr>
    </w:tbl>
    <w:tbl>
      <w:tblPr>
        <w:tblStyle w:val="StatusReportTable"/>
        <w:tblW w:w="3185" w:type="pct"/>
        <w:tblLook w:val="0620" w:firstRow="1" w:lastRow="0" w:firstColumn="0" w:lastColumn="0" w:noHBand="1" w:noVBand="1"/>
        <w:tblDescription w:val="Header layout table"/>
      </w:tblPr>
      <w:tblGrid>
        <w:gridCol w:w="3142"/>
        <w:gridCol w:w="4196"/>
      </w:tblGrid>
      <w:tr w:rsidR="00A56D2F" w:rsidRPr="001A58E9" w14:paraId="5720DCE3" w14:textId="77777777" w:rsidTr="00A56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142" w:type="dxa"/>
          </w:tcPr>
          <w:p w14:paraId="4096557E" w14:textId="77777777" w:rsidR="00A56D2F" w:rsidRPr="001A58E9" w:rsidRDefault="008C51B9" w:rsidP="001A58E9">
            <w:pPr>
              <w:pStyle w:val="Heading2"/>
              <w:outlineLvl w:val="1"/>
            </w:pPr>
            <w:sdt>
              <w:sdtPr>
                <w:id w:val="-1450397053"/>
                <w:placeholder>
                  <w:docPart w:val="E674459587AA4F049FC28C988E41296D"/>
                </w:placeholder>
                <w:temporary/>
                <w:showingPlcHdr/>
                <w15:appearance w15:val="hidden"/>
              </w:sdtPr>
              <w:sdtEndPr/>
              <w:sdtContent>
                <w:r w:rsidR="00A56D2F" w:rsidRPr="001A58E9">
                  <w:t>Report Date</w:t>
                </w:r>
              </w:sdtContent>
            </w:sdt>
          </w:p>
        </w:tc>
        <w:tc>
          <w:tcPr>
            <w:tcW w:w="4196" w:type="dxa"/>
          </w:tcPr>
          <w:p w14:paraId="47991754" w14:textId="77777777" w:rsidR="00A56D2F" w:rsidRPr="001A58E9" w:rsidRDefault="008C51B9" w:rsidP="001A58E9">
            <w:pPr>
              <w:pStyle w:val="Heading2"/>
              <w:outlineLvl w:val="1"/>
            </w:pPr>
            <w:sdt>
              <w:sdtPr>
                <w:id w:val="-722589363"/>
                <w:placeholder>
                  <w:docPart w:val="9244C34004A949FBB5BDD07EB2E5FC7F"/>
                </w:placeholder>
                <w:temporary/>
                <w:showingPlcHdr/>
                <w15:appearance w15:val="hidden"/>
              </w:sdtPr>
              <w:sdtEndPr/>
              <w:sdtContent>
                <w:r w:rsidR="00A56D2F" w:rsidRPr="001A58E9">
                  <w:t>Prepared By</w:t>
                </w:r>
              </w:sdtContent>
            </w:sdt>
          </w:p>
        </w:tc>
      </w:tr>
      <w:tr w:rsidR="00A56D2F" w14:paraId="23D0CD56" w14:textId="77777777" w:rsidTr="00A56D2F">
        <w:trPr>
          <w:trHeight w:val="331"/>
        </w:trPr>
        <w:tc>
          <w:tcPr>
            <w:tcW w:w="3142" w:type="dxa"/>
          </w:tcPr>
          <w:p w14:paraId="22C6D578" w14:textId="764DF059" w:rsidR="00A56D2F" w:rsidRPr="004257E0" w:rsidRDefault="00A56D2F" w:rsidP="004257E0">
            <w:r>
              <w:t>25/08/2020</w:t>
            </w:r>
          </w:p>
        </w:tc>
        <w:tc>
          <w:tcPr>
            <w:tcW w:w="4196" w:type="dxa"/>
          </w:tcPr>
          <w:p w14:paraId="0C729BD4" w14:textId="5CCB3244" w:rsidR="00A56D2F" w:rsidRPr="004257E0" w:rsidRDefault="00A56D2F" w:rsidP="004257E0">
            <w:proofErr w:type="spellStart"/>
            <w:r>
              <w:t>Mr</w:t>
            </w:r>
            <w:proofErr w:type="spellEnd"/>
            <w:r>
              <w:t xml:space="preserve"> MI </w:t>
            </w:r>
            <w:proofErr w:type="spellStart"/>
            <w:r>
              <w:t>Chhaya</w:t>
            </w:r>
            <w:proofErr w:type="spellEnd"/>
          </w:p>
        </w:tc>
      </w:tr>
    </w:tbl>
    <w:p w14:paraId="7CF74F2B" w14:textId="39EE76C1" w:rsidR="00FF7EBE" w:rsidRDefault="00FF7EBE" w:rsidP="00F0767F"/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78462730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36A52340" w14:textId="5B81178C" w:rsidR="00825C42" w:rsidRPr="00825C42" w:rsidRDefault="006C338E" w:rsidP="001960E4">
            <w:pPr>
              <w:pStyle w:val="Heading1"/>
              <w:outlineLvl w:val="0"/>
            </w:pPr>
            <w:r>
              <w:t xml:space="preserve">Student </w:t>
            </w:r>
            <w:r w:rsidR="00A56D2F">
              <w:t xml:space="preserve">Demerits </w:t>
            </w:r>
          </w:p>
        </w:tc>
      </w:tr>
      <w:tr w:rsidR="00825C42" w14:paraId="415F0B65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365A4D95" w14:textId="77777777" w:rsidR="00825C42" w:rsidRPr="00E219DC" w:rsidRDefault="00825C42" w:rsidP="00BE6ACF"/>
        </w:tc>
      </w:tr>
    </w:tbl>
    <w:tbl>
      <w:tblPr>
        <w:tblStyle w:val="StatusReportTable"/>
        <w:tblW w:w="5000" w:type="pct"/>
        <w:tblLook w:val="04A0" w:firstRow="1" w:lastRow="0" w:firstColumn="1" w:lastColumn="0" w:noHBand="0" w:noVBand="1"/>
        <w:tblDescription w:val="Header layout table"/>
      </w:tblPr>
      <w:tblGrid>
        <w:gridCol w:w="2844"/>
        <w:gridCol w:w="1270"/>
        <w:gridCol w:w="2282"/>
        <w:gridCol w:w="2283"/>
        <w:gridCol w:w="2841"/>
      </w:tblGrid>
      <w:tr w:rsidR="008A2200" w:rsidRPr="001A58E9" w14:paraId="52176DD3" w14:textId="77777777" w:rsidTr="00825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880" w:type="dxa"/>
          </w:tcPr>
          <w:p w14:paraId="7644F95B" w14:textId="426B5DE6" w:rsidR="008A2200" w:rsidRPr="001A58E9" w:rsidRDefault="006C338E" w:rsidP="001A58E9">
            <w:pPr>
              <w:pStyle w:val="Heading2"/>
              <w:outlineLvl w:val="1"/>
            </w:pPr>
            <w:r>
              <w:t>Tutor</w:t>
            </w:r>
            <w:r w:rsidR="00A56D2F">
              <w:t xml:space="preserve"> ID</w:t>
            </w:r>
          </w:p>
        </w:tc>
        <w:tc>
          <w:tcPr>
            <w:tcW w:w="1152" w:type="dxa"/>
          </w:tcPr>
          <w:p w14:paraId="4F1F05D4" w14:textId="7C80BF75" w:rsidR="008A2200" w:rsidRPr="001A58E9" w:rsidRDefault="00A56D2F" w:rsidP="001A58E9">
            <w:pPr>
              <w:pStyle w:val="Heading2"/>
              <w:outlineLvl w:val="1"/>
            </w:pPr>
            <w:r>
              <w:t>Student ID</w:t>
            </w:r>
          </w:p>
        </w:tc>
        <w:tc>
          <w:tcPr>
            <w:tcW w:w="2304" w:type="dxa"/>
          </w:tcPr>
          <w:p w14:paraId="742F73E6" w14:textId="7F83EEEC" w:rsidR="008A2200" w:rsidRPr="001A58E9" w:rsidRDefault="00A56D2F" w:rsidP="001A58E9">
            <w:pPr>
              <w:pStyle w:val="Heading2"/>
              <w:outlineLvl w:val="1"/>
            </w:pPr>
            <w:r>
              <w:t>Date</w:t>
            </w:r>
          </w:p>
        </w:tc>
        <w:tc>
          <w:tcPr>
            <w:tcW w:w="2304" w:type="dxa"/>
          </w:tcPr>
          <w:p w14:paraId="5B7E2F3F" w14:textId="5059BEC7" w:rsidR="008A2200" w:rsidRPr="001A58E9" w:rsidRDefault="00A56D2F" w:rsidP="001A58E9">
            <w:pPr>
              <w:pStyle w:val="Heading2"/>
              <w:outlineLvl w:val="1"/>
            </w:pPr>
            <w:r>
              <w:t>Reason</w:t>
            </w:r>
          </w:p>
        </w:tc>
        <w:tc>
          <w:tcPr>
            <w:tcW w:w="2880" w:type="dxa"/>
          </w:tcPr>
          <w:p w14:paraId="12E764EC" w14:textId="33F4F481" w:rsidR="008A2200" w:rsidRPr="001A58E9" w:rsidRDefault="00A56D2F" w:rsidP="001A58E9">
            <w:pPr>
              <w:pStyle w:val="Heading2"/>
              <w:outlineLvl w:val="1"/>
            </w:pPr>
            <w:r>
              <w:t>Total number of demerits</w:t>
            </w:r>
          </w:p>
        </w:tc>
      </w:tr>
      <w:tr w:rsidR="008A2200" w14:paraId="19B81C49" w14:textId="77777777" w:rsidTr="00825C42">
        <w:trPr>
          <w:trHeight w:val="331"/>
        </w:trPr>
        <w:tc>
          <w:tcPr>
            <w:tcW w:w="2880" w:type="dxa"/>
          </w:tcPr>
          <w:p w14:paraId="67DD2B6A" w14:textId="6AA53790" w:rsidR="008A2200" w:rsidRPr="006B7FF7" w:rsidRDefault="00A56D2F" w:rsidP="0013652A">
            <w:pPr>
              <w:rPr>
                <w:b/>
              </w:rPr>
            </w:pPr>
            <w:r>
              <w:rPr>
                <w:b/>
              </w:rPr>
              <w:t>T15236523</w:t>
            </w:r>
          </w:p>
        </w:tc>
        <w:tc>
          <w:tcPr>
            <w:tcW w:w="1152" w:type="dxa"/>
          </w:tcPr>
          <w:p w14:paraId="2AD773B3" w14:textId="0D250F32" w:rsidR="008A2200" w:rsidRPr="006B7FF7" w:rsidRDefault="00A56D2F" w:rsidP="0013652A">
            <w:pPr>
              <w:rPr>
                <w:b/>
              </w:rPr>
            </w:pPr>
            <w:r>
              <w:rPr>
                <w:b/>
              </w:rPr>
              <w:t>S45689632</w:t>
            </w:r>
          </w:p>
        </w:tc>
        <w:tc>
          <w:tcPr>
            <w:tcW w:w="2304" w:type="dxa"/>
          </w:tcPr>
          <w:p w14:paraId="267E6CFA" w14:textId="2EE5A681" w:rsidR="008A2200" w:rsidRPr="006B7FF7" w:rsidRDefault="00A56D2F" w:rsidP="0013652A">
            <w:pPr>
              <w:rPr>
                <w:b/>
              </w:rPr>
            </w:pPr>
            <w:r>
              <w:rPr>
                <w:b/>
              </w:rPr>
              <w:t>21/08/2020</w:t>
            </w:r>
          </w:p>
        </w:tc>
        <w:tc>
          <w:tcPr>
            <w:tcW w:w="2304" w:type="dxa"/>
          </w:tcPr>
          <w:p w14:paraId="5B276938" w14:textId="4EDB3534" w:rsidR="008A2200" w:rsidRPr="006B7FF7" w:rsidRDefault="00A56D2F" w:rsidP="0013652A">
            <w:pPr>
              <w:rPr>
                <w:b/>
              </w:rPr>
            </w:pPr>
            <w:r>
              <w:rPr>
                <w:b/>
              </w:rPr>
              <w:t>Being vulgar during sessions</w:t>
            </w:r>
            <w:r w:rsidR="00C23F64">
              <w:rPr>
                <w:b/>
              </w:rPr>
              <w:t>.</w:t>
            </w:r>
          </w:p>
        </w:tc>
        <w:tc>
          <w:tcPr>
            <w:tcW w:w="2880" w:type="dxa"/>
          </w:tcPr>
          <w:p w14:paraId="11FC5E3E" w14:textId="7F123469" w:rsidR="008A2200" w:rsidRPr="006B7FF7" w:rsidRDefault="00B93A72" w:rsidP="0013652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8A2200" w14:paraId="68FBA63A" w14:textId="77777777" w:rsidTr="00825C42">
        <w:trPr>
          <w:trHeight w:val="331"/>
        </w:trPr>
        <w:tc>
          <w:tcPr>
            <w:tcW w:w="2880" w:type="dxa"/>
          </w:tcPr>
          <w:p w14:paraId="4721D2FE" w14:textId="089BE45A" w:rsidR="008A2200" w:rsidRPr="006B7FF7" w:rsidRDefault="00A56D2F" w:rsidP="0013652A">
            <w:pPr>
              <w:rPr>
                <w:b/>
              </w:rPr>
            </w:pPr>
            <w:r>
              <w:rPr>
                <w:b/>
              </w:rPr>
              <w:t>T</w:t>
            </w:r>
            <w:r w:rsidR="00B93A72">
              <w:rPr>
                <w:b/>
              </w:rPr>
              <w:t>14236985</w:t>
            </w:r>
          </w:p>
        </w:tc>
        <w:tc>
          <w:tcPr>
            <w:tcW w:w="1152" w:type="dxa"/>
          </w:tcPr>
          <w:p w14:paraId="77A83622" w14:textId="038E0503" w:rsidR="008A2200" w:rsidRPr="006B7FF7" w:rsidRDefault="00B93A72" w:rsidP="0013652A">
            <w:pPr>
              <w:rPr>
                <w:b/>
              </w:rPr>
            </w:pPr>
            <w:r>
              <w:rPr>
                <w:b/>
              </w:rPr>
              <w:t>S48962365</w:t>
            </w:r>
          </w:p>
        </w:tc>
        <w:tc>
          <w:tcPr>
            <w:tcW w:w="2304" w:type="dxa"/>
          </w:tcPr>
          <w:p w14:paraId="0B31AAB8" w14:textId="0E313C0F" w:rsidR="008A2200" w:rsidRPr="006B7FF7" w:rsidRDefault="00B93A72" w:rsidP="0013652A">
            <w:pPr>
              <w:rPr>
                <w:b/>
              </w:rPr>
            </w:pPr>
            <w:r>
              <w:rPr>
                <w:b/>
              </w:rPr>
              <w:t>19/08/2020</w:t>
            </w:r>
          </w:p>
        </w:tc>
        <w:tc>
          <w:tcPr>
            <w:tcW w:w="2304" w:type="dxa"/>
          </w:tcPr>
          <w:p w14:paraId="0B6F0BC5" w14:textId="4A94E80D" w:rsidR="008A2200" w:rsidRPr="006B7FF7" w:rsidRDefault="00B93A72" w:rsidP="0013652A">
            <w:pPr>
              <w:rPr>
                <w:b/>
              </w:rPr>
            </w:pPr>
            <w:r>
              <w:rPr>
                <w:b/>
              </w:rPr>
              <w:t>Disrespecting fellow peers</w:t>
            </w:r>
            <w:r w:rsidR="00C23F64">
              <w:rPr>
                <w:b/>
              </w:rPr>
              <w:t>.</w:t>
            </w:r>
          </w:p>
        </w:tc>
        <w:tc>
          <w:tcPr>
            <w:tcW w:w="2880" w:type="dxa"/>
          </w:tcPr>
          <w:p w14:paraId="3E233D83" w14:textId="37C2C34B" w:rsidR="008A2200" w:rsidRPr="006B7FF7" w:rsidRDefault="00B93A72" w:rsidP="00136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A2200" w14:paraId="011A5A92" w14:textId="77777777" w:rsidTr="00825C42">
        <w:trPr>
          <w:trHeight w:val="331"/>
        </w:trPr>
        <w:tc>
          <w:tcPr>
            <w:tcW w:w="2880" w:type="dxa"/>
          </w:tcPr>
          <w:p w14:paraId="1924DE88" w14:textId="3B5513D8" w:rsidR="008A2200" w:rsidRPr="006B7FF7" w:rsidRDefault="00B93A72" w:rsidP="0013652A">
            <w:pPr>
              <w:rPr>
                <w:b/>
              </w:rPr>
            </w:pPr>
            <w:r>
              <w:rPr>
                <w:b/>
              </w:rPr>
              <w:t>T59236545</w:t>
            </w:r>
          </w:p>
        </w:tc>
        <w:tc>
          <w:tcPr>
            <w:tcW w:w="1152" w:type="dxa"/>
          </w:tcPr>
          <w:p w14:paraId="3679CA9E" w14:textId="2B397B12" w:rsidR="008A2200" w:rsidRPr="006B7FF7" w:rsidRDefault="00B93A72" w:rsidP="0013652A">
            <w:pPr>
              <w:rPr>
                <w:b/>
              </w:rPr>
            </w:pPr>
            <w:r>
              <w:rPr>
                <w:b/>
              </w:rPr>
              <w:t>S45963214</w:t>
            </w:r>
          </w:p>
        </w:tc>
        <w:tc>
          <w:tcPr>
            <w:tcW w:w="2304" w:type="dxa"/>
          </w:tcPr>
          <w:p w14:paraId="795EE69D" w14:textId="0459F747" w:rsidR="008A2200" w:rsidRPr="006B7FF7" w:rsidRDefault="00B93A72" w:rsidP="0013652A">
            <w:pPr>
              <w:rPr>
                <w:b/>
              </w:rPr>
            </w:pPr>
            <w:r>
              <w:rPr>
                <w:b/>
              </w:rPr>
              <w:t>15/08/2020</w:t>
            </w:r>
            <w:bookmarkStart w:id="0" w:name="_GoBack"/>
            <w:bookmarkEnd w:id="0"/>
          </w:p>
        </w:tc>
        <w:tc>
          <w:tcPr>
            <w:tcW w:w="2304" w:type="dxa"/>
          </w:tcPr>
          <w:p w14:paraId="48C1FF5C" w14:textId="4D972499" w:rsidR="008A2200" w:rsidRPr="006B7FF7" w:rsidRDefault="00B93A72" w:rsidP="0013652A">
            <w:pPr>
              <w:rPr>
                <w:b/>
              </w:rPr>
            </w:pPr>
            <w:r>
              <w:rPr>
                <w:b/>
              </w:rPr>
              <w:t>30 minutes late to the session</w:t>
            </w:r>
            <w:r w:rsidR="00C23F64">
              <w:rPr>
                <w:b/>
              </w:rPr>
              <w:t>.</w:t>
            </w:r>
          </w:p>
        </w:tc>
        <w:tc>
          <w:tcPr>
            <w:tcW w:w="2880" w:type="dxa"/>
          </w:tcPr>
          <w:p w14:paraId="556E3CAB" w14:textId="20B5B3EE" w:rsidR="008A2200" w:rsidRPr="006B7FF7" w:rsidRDefault="00B93A72" w:rsidP="00136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040FAC9F" w14:textId="1B79404B" w:rsidR="008E3A9C" w:rsidRDefault="008E3A9C"/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6C338E" w14:paraId="64FFE319" w14:textId="77777777" w:rsidTr="00551039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582A2CA7" w14:textId="177153CB" w:rsidR="006C338E" w:rsidRPr="00825C42" w:rsidRDefault="006C338E" w:rsidP="00551039">
            <w:pPr>
              <w:pStyle w:val="Heading1"/>
              <w:outlineLvl w:val="0"/>
            </w:pPr>
            <w:r>
              <w:t>Tutor ReVIEWS</w:t>
            </w:r>
            <w:r>
              <w:t xml:space="preserve"> </w:t>
            </w:r>
          </w:p>
        </w:tc>
      </w:tr>
      <w:tr w:rsidR="006C338E" w14:paraId="7FB70F52" w14:textId="77777777" w:rsidTr="00551039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47B82D85" w14:textId="77777777" w:rsidR="006C338E" w:rsidRPr="00E219DC" w:rsidRDefault="006C338E" w:rsidP="00551039"/>
        </w:tc>
      </w:tr>
    </w:tbl>
    <w:tbl>
      <w:tblPr>
        <w:tblStyle w:val="StatusReportTable"/>
        <w:tblW w:w="5000" w:type="pct"/>
        <w:tblLook w:val="04A0" w:firstRow="1" w:lastRow="0" w:firstColumn="1" w:lastColumn="0" w:noHBand="0" w:noVBand="1"/>
        <w:tblDescription w:val="Header layout table"/>
      </w:tblPr>
      <w:tblGrid>
        <w:gridCol w:w="2847"/>
        <w:gridCol w:w="1270"/>
        <w:gridCol w:w="2284"/>
        <w:gridCol w:w="2281"/>
        <w:gridCol w:w="2838"/>
      </w:tblGrid>
      <w:tr w:rsidR="006C338E" w:rsidRPr="001A58E9" w14:paraId="1C232065" w14:textId="77777777" w:rsidTr="00551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880" w:type="dxa"/>
          </w:tcPr>
          <w:p w14:paraId="2CD3ABFC" w14:textId="0F6A4EEF" w:rsidR="006C338E" w:rsidRPr="001A58E9" w:rsidRDefault="006C338E" w:rsidP="00551039">
            <w:pPr>
              <w:pStyle w:val="Heading2"/>
              <w:outlineLvl w:val="1"/>
            </w:pPr>
            <w:r>
              <w:t>Tutor</w:t>
            </w:r>
            <w:r>
              <w:t xml:space="preserve"> ID</w:t>
            </w:r>
          </w:p>
        </w:tc>
        <w:tc>
          <w:tcPr>
            <w:tcW w:w="1152" w:type="dxa"/>
          </w:tcPr>
          <w:p w14:paraId="4F79AB4D" w14:textId="77777777" w:rsidR="006C338E" w:rsidRPr="001A58E9" w:rsidRDefault="006C338E" w:rsidP="00551039">
            <w:pPr>
              <w:pStyle w:val="Heading2"/>
              <w:outlineLvl w:val="1"/>
            </w:pPr>
            <w:r>
              <w:t>Student ID</w:t>
            </w:r>
          </w:p>
        </w:tc>
        <w:tc>
          <w:tcPr>
            <w:tcW w:w="2304" w:type="dxa"/>
          </w:tcPr>
          <w:p w14:paraId="09AD9120" w14:textId="77777777" w:rsidR="006C338E" w:rsidRPr="001A58E9" w:rsidRDefault="006C338E" w:rsidP="00551039">
            <w:pPr>
              <w:pStyle w:val="Heading2"/>
              <w:outlineLvl w:val="1"/>
            </w:pPr>
            <w:r>
              <w:t>Date</w:t>
            </w:r>
          </w:p>
        </w:tc>
        <w:tc>
          <w:tcPr>
            <w:tcW w:w="2304" w:type="dxa"/>
          </w:tcPr>
          <w:p w14:paraId="62A53E88" w14:textId="05F04E27" w:rsidR="006C338E" w:rsidRPr="001A58E9" w:rsidRDefault="006C338E" w:rsidP="00551039">
            <w:pPr>
              <w:pStyle w:val="Heading2"/>
              <w:outlineLvl w:val="1"/>
            </w:pPr>
            <w:r>
              <w:t>Review</w:t>
            </w:r>
          </w:p>
        </w:tc>
        <w:tc>
          <w:tcPr>
            <w:tcW w:w="2880" w:type="dxa"/>
          </w:tcPr>
          <w:p w14:paraId="785CD34D" w14:textId="153088DF" w:rsidR="006C338E" w:rsidRPr="001A58E9" w:rsidRDefault="006C338E" w:rsidP="00551039">
            <w:pPr>
              <w:pStyle w:val="Heading2"/>
              <w:outlineLvl w:val="1"/>
            </w:pPr>
            <w:r>
              <w:t>Star Rating</w:t>
            </w:r>
          </w:p>
        </w:tc>
      </w:tr>
      <w:tr w:rsidR="006C338E" w14:paraId="701CEFD6" w14:textId="77777777" w:rsidTr="00551039">
        <w:trPr>
          <w:trHeight w:val="331"/>
        </w:trPr>
        <w:tc>
          <w:tcPr>
            <w:tcW w:w="2880" w:type="dxa"/>
          </w:tcPr>
          <w:p w14:paraId="0A9E7A11" w14:textId="7DAC00BB" w:rsidR="006C338E" w:rsidRPr="006B7FF7" w:rsidRDefault="006C338E" w:rsidP="00551039">
            <w:pPr>
              <w:rPr>
                <w:b/>
              </w:rPr>
            </w:pPr>
            <w:r>
              <w:rPr>
                <w:b/>
              </w:rPr>
              <w:t>T85632000</w:t>
            </w:r>
          </w:p>
        </w:tc>
        <w:tc>
          <w:tcPr>
            <w:tcW w:w="1152" w:type="dxa"/>
          </w:tcPr>
          <w:p w14:paraId="7CBD9A91" w14:textId="53BE618B" w:rsidR="006C338E" w:rsidRPr="006B7FF7" w:rsidRDefault="006C338E" w:rsidP="00551039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b/>
              </w:rPr>
              <w:t>56987452</w:t>
            </w:r>
          </w:p>
        </w:tc>
        <w:tc>
          <w:tcPr>
            <w:tcW w:w="2304" w:type="dxa"/>
          </w:tcPr>
          <w:p w14:paraId="10DF95F4" w14:textId="17366789" w:rsidR="006C338E" w:rsidRPr="006B7FF7" w:rsidRDefault="006C338E" w:rsidP="00551039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</w:rPr>
              <w:t>3</w:t>
            </w:r>
            <w:r>
              <w:rPr>
                <w:b/>
              </w:rPr>
              <w:t>/08/2020</w:t>
            </w:r>
          </w:p>
        </w:tc>
        <w:tc>
          <w:tcPr>
            <w:tcW w:w="2304" w:type="dxa"/>
          </w:tcPr>
          <w:p w14:paraId="6C886D0E" w14:textId="68097BB1" w:rsidR="006C338E" w:rsidRPr="006B7FF7" w:rsidRDefault="006C338E" w:rsidP="00551039">
            <w:pPr>
              <w:rPr>
                <w:b/>
              </w:rPr>
            </w:pPr>
            <w:r>
              <w:rPr>
                <w:b/>
              </w:rPr>
              <w:t>Finally helped me understand how MVC works in INF 272</w:t>
            </w:r>
            <w:r w:rsidR="00C23F64">
              <w:rPr>
                <w:b/>
              </w:rPr>
              <w:t>.</w:t>
            </w:r>
          </w:p>
        </w:tc>
        <w:tc>
          <w:tcPr>
            <w:tcW w:w="2880" w:type="dxa"/>
          </w:tcPr>
          <w:p w14:paraId="48CCB3DD" w14:textId="49BA05BA" w:rsidR="006C338E" w:rsidRPr="006B7FF7" w:rsidRDefault="00C23F64" w:rsidP="00551039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AF18BC6" wp14:editId="0478F9B6">
                      <wp:simplePos x="0" y="0"/>
                      <wp:positionH relativeFrom="column">
                        <wp:posOffset>1087120</wp:posOffset>
                      </wp:positionH>
                      <wp:positionV relativeFrom="paragraph">
                        <wp:posOffset>99060</wp:posOffset>
                      </wp:positionV>
                      <wp:extent cx="190500" cy="161925"/>
                      <wp:effectExtent l="38100" t="38100" r="38100" b="47625"/>
                      <wp:wrapNone/>
                      <wp:docPr id="9" name="Star: 5 Point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E23EBA" id="Star: 5 Points 9" o:spid="_x0000_s1026" style="position:absolute;margin-left:85.6pt;margin-top:7.8pt;width:15pt;height:1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" path="m,61850r72765,l95250,r22485,61850l190500,61850r-58868,38225l154118,161925,95250,123699,36382,161925,58868,100075,,61850xe" fillcolor="#7e97ad [3204]" strokecolor="#394b5a [1604]" strokeweight="1pt">
                      <v:stroke joinstyle="miter"/>
                      <v:path arrowok="t" o:connecttype="custom" o:connectlocs="0,61850;72765,61850;95250,0;117735,61850;190500,61850;131632,100075;154118,161925;95250,123699;36382,161925;58868,100075;0,61850" o:connectangles="0,0,0,0,0,0,0,0,0,0,0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3D857A8" wp14:editId="55CC266C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99060</wp:posOffset>
                      </wp:positionV>
                      <wp:extent cx="190500" cy="161925"/>
                      <wp:effectExtent l="38100" t="38100" r="38100" b="47625"/>
                      <wp:wrapNone/>
                      <wp:docPr id="6" name="Star: 5 Point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962F6F" id="Star: 5 Points 6" o:spid="_x0000_s1026" style="position:absolute;margin-left:66.1pt;margin-top:7.8pt;width:15pt;height:1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" path="m,61850r72765,l95250,r22485,61850l190500,61850r-58868,38225l154118,161925,95250,123699,36382,161925,58868,100075,,61850xe" fillcolor="#7e97ad [3204]" strokecolor="#394b5a [1604]" strokeweight="1pt">
                      <v:stroke joinstyle="miter"/>
                      <v:path arrowok="t" o:connecttype="custom" o:connectlocs="0,61850;72765,61850;95250,0;117735,61850;190500,61850;131632,100075;154118,161925;95250,123699;36382,161925;58868,100075;0,61850" o:connectangles="0,0,0,0,0,0,0,0,0,0,0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F2BA383" wp14:editId="73CBDE04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99060</wp:posOffset>
                      </wp:positionV>
                      <wp:extent cx="190500" cy="161925"/>
                      <wp:effectExtent l="38100" t="38100" r="38100" b="47625"/>
                      <wp:wrapNone/>
                      <wp:docPr id="8" name="Star: 5 Point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C7EA66" id="Star: 5 Points 8" o:spid="_x0000_s1026" style="position:absolute;margin-left:46.6pt;margin-top:7.8pt;width:15pt;height:1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" path="m,61850r72765,l95250,r22485,61850l190500,61850r-58868,38225l154118,161925,95250,123699,36382,161925,58868,100075,,61850xe" fillcolor="#7e97ad [3204]" strokecolor="#394b5a [1604]" strokeweight="1pt">
                      <v:stroke joinstyle="miter"/>
                      <v:path arrowok="t" o:connecttype="custom" o:connectlocs="0,61850;72765,61850;95250,0;117735,61850;190500,61850;131632,100075;154118,161925;95250,123699;36382,161925;58868,100075;0,61850" o:connectangles="0,0,0,0,0,0,0,0,0,0,0"/>
                    </v:shape>
                  </w:pict>
                </mc:Fallback>
              </mc:AlternateContent>
            </w:r>
            <w:r w:rsidR="006C338E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C4B94D8" wp14:editId="55B2475D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99060</wp:posOffset>
                      </wp:positionV>
                      <wp:extent cx="190500" cy="161925"/>
                      <wp:effectExtent l="38100" t="38100" r="38100" b="47625"/>
                      <wp:wrapNone/>
                      <wp:docPr id="7" name="Star: 5 Point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80A823" id="Star: 5 Points 7" o:spid="_x0000_s1026" style="position:absolute;margin-left:26.35pt;margin-top:7.8pt;width:15pt;height:1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" path="m,61850r72765,l95250,r22485,61850l190500,61850r-58868,38225l154118,161925,95250,123699,36382,161925,58868,100075,,61850xe" fillcolor="#7e97ad [3204]" strokecolor="#394b5a [1604]" strokeweight="1pt">
                      <v:stroke joinstyle="miter"/>
                      <v:path arrowok="t" o:connecttype="custom" o:connectlocs="0,61850;72765,61850;95250,0;117735,61850;190500,61850;131632,100075;154118,161925;95250,123699;36382,161925;58868,100075;0,61850" o:connectangles="0,0,0,0,0,0,0,0,0,0,0"/>
                    </v:shape>
                  </w:pict>
                </mc:Fallback>
              </mc:AlternateContent>
            </w:r>
            <w:r w:rsidR="006C338E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4C8499" wp14:editId="78F880EE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100330</wp:posOffset>
                      </wp:positionV>
                      <wp:extent cx="190500" cy="161925"/>
                      <wp:effectExtent l="38100" t="38100" r="38100" b="47625"/>
                      <wp:wrapNone/>
                      <wp:docPr id="2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2493F0" id="Star: 5 Points 2" o:spid="_x0000_s1026" style="position:absolute;margin-left:4.45pt;margin-top:7.9pt;width:15pt;height:1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" path="m,61850r72765,l95250,r22485,61850l190500,61850r-58868,38225l154118,161925,95250,123699,36382,161925,58868,100075,,61850xe" fillcolor="#7e97ad [3204]" strokecolor="#394b5a [1604]" strokeweight="1pt">
                      <v:stroke joinstyle="miter"/>
                      <v:path arrowok="t" o:connecttype="custom" o:connectlocs="0,61850;72765,61850;95250,0;117735,61850;190500,61850;131632,100075;154118,161925;95250,123699;36382,161925;58868,100075;0,61850" o:connectangles="0,0,0,0,0,0,0,0,0,0,0"/>
                    </v:shape>
                  </w:pict>
                </mc:Fallback>
              </mc:AlternateContent>
            </w:r>
          </w:p>
        </w:tc>
      </w:tr>
      <w:tr w:rsidR="006C338E" w14:paraId="324A819A" w14:textId="77777777" w:rsidTr="00551039">
        <w:trPr>
          <w:trHeight w:val="331"/>
        </w:trPr>
        <w:tc>
          <w:tcPr>
            <w:tcW w:w="2880" w:type="dxa"/>
          </w:tcPr>
          <w:p w14:paraId="2129DAAE" w14:textId="1BA81D4D" w:rsidR="006C338E" w:rsidRPr="006B7FF7" w:rsidRDefault="006C338E" w:rsidP="00551039">
            <w:pPr>
              <w:rPr>
                <w:b/>
              </w:rPr>
            </w:pPr>
            <w:r>
              <w:rPr>
                <w:b/>
              </w:rPr>
              <w:t>T45217788</w:t>
            </w:r>
          </w:p>
        </w:tc>
        <w:tc>
          <w:tcPr>
            <w:tcW w:w="1152" w:type="dxa"/>
          </w:tcPr>
          <w:p w14:paraId="5DB71B74" w14:textId="23B6802D" w:rsidR="006C338E" w:rsidRPr="006B7FF7" w:rsidRDefault="006C338E" w:rsidP="00551039">
            <w:pPr>
              <w:rPr>
                <w:b/>
              </w:rPr>
            </w:pPr>
            <w:r>
              <w:rPr>
                <w:b/>
              </w:rPr>
              <w:t>S12365899</w:t>
            </w:r>
          </w:p>
        </w:tc>
        <w:tc>
          <w:tcPr>
            <w:tcW w:w="2304" w:type="dxa"/>
          </w:tcPr>
          <w:p w14:paraId="54A50D9A" w14:textId="22AC650D" w:rsidR="006C338E" w:rsidRPr="006B7FF7" w:rsidRDefault="006C338E" w:rsidP="00551039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6</w:t>
            </w:r>
            <w:r>
              <w:rPr>
                <w:b/>
              </w:rPr>
              <w:t>/08/2020</w:t>
            </w:r>
          </w:p>
        </w:tc>
        <w:tc>
          <w:tcPr>
            <w:tcW w:w="2304" w:type="dxa"/>
          </w:tcPr>
          <w:p w14:paraId="5B07AC54" w14:textId="6A20B42D" w:rsidR="006C338E" w:rsidRPr="006B7FF7" w:rsidRDefault="006C338E" w:rsidP="00551039">
            <w:pPr>
              <w:rPr>
                <w:b/>
              </w:rPr>
            </w:pPr>
            <w:r>
              <w:rPr>
                <w:b/>
              </w:rPr>
              <w:t xml:space="preserve">We had to wait 30 minutes for the tutor </w:t>
            </w:r>
            <w:r w:rsidR="00C23F64">
              <w:rPr>
                <w:b/>
              </w:rPr>
              <w:t>to start the session!</w:t>
            </w:r>
          </w:p>
        </w:tc>
        <w:tc>
          <w:tcPr>
            <w:tcW w:w="2880" w:type="dxa"/>
          </w:tcPr>
          <w:p w14:paraId="506AF51F" w14:textId="5FB0DE80" w:rsidR="006C338E" w:rsidRPr="006B7FF7" w:rsidRDefault="00C23F64" w:rsidP="00551039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54BFCD" wp14:editId="24C1DF05">
                      <wp:simplePos x="0" y="0"/>
                      <wp:positionH relativeFrom="column">
                        <wp:posOffset>335280</wp:posOffset>
                      </wp:positionH>
                      <wp:positionV relativeFrom="paragraph">
                        <wp:posOffset>26035</wp:posOffset>
                      </wp:positionV>
                      <wp:extent cx="190500" cy="161925"/>
                      <wp:effectExtent l="38100" t="38100" r="38100" b="47625"/>
                      <wp:wrapNone/>
                      <wp:docPr id="11" name="Star: 5 Point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B3F411" id="Star: 5 Points 11" o:spid="_x0000_s1026" style="position:absolute;margin-left:26.4pt;margin-top:2.05pt;width:15pt;height:1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" path="m,61850r72765,l95250,r22485,61850l190500,61850r-58868,38225l154118,161925,95250,123699,36382,161925,58868,100075,,61850xe" fillcolor="#7e97ad [3204]" strokecolor="#394b5a [1604]" strokeweight="1pt">
                      <v:stroke joinstyle="miter"/>
                      <v:path arrowok="t" o:connecttype="custom" o:connectlocs="0,61850;72765,61850;95250,0;117735,61850;190500,61850;131632,100075;154118,161925;95250,123699;36382,161925;58868,100075;0,61850" o:connectangles="0,0,0,0,0,0,0,0,0,0,0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1C2EBE3" wp14:editId="268F3A00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26035</wp:posOffset>
                      </wp:positionV>
                      <wp:extent cx="190500" cy="161925"/>
                      <wp:effectExtent l="38100" t="38100" r="38100" b="47625"/>
                      <wp:wrapNone/>
                      <wp:docPr id="10" name="Star: 5 Point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90695A" id="Star: 5 Points 10" o:spid="_x0000_s1026" style="position:absolute;margin-left:4.65pt;margin-top:2.05pt;width:15pt;height:1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" path="m,61850r72765,l95250,r22485,61850l190500,61850r-58868,38225l154118,161925,95250,123699,36382,161925,58868,100075,,61850xe" fillcolor="#7e97ad [3204]" strokecolor="#394b5a [1604]" strokeweight="1pt">
                      <v:stroke joinstyle="miter"/>
                      <v:path arrowok="t" o:connecttype="custom" o:connectlocs="0,61850;72765,61850;95250,0;117735,61850;190500,61850;131632,100075;154118,161925;95250,123699;36382,161925;58868,100075;0,61850" o:connectangles="0,0,0,0,0,0,0,0,0,0,0"/>
                    </v:shape>
                  </w:pict>
                </mc:Fallback>
              </mc:AlternateContent>
            </w:r>
          </w:p>
        </w:tc>
      </w:tr>
      <w:tr w:rsidR="006C338E" w14:paraId="039BFE15" w14:textId="77777777" w:rsidTr="00551039">
        <w:trPr>
          <w:trHeight w:val="331"/>
        </w:trPr>
        <w:tc>
          <w:tcPr>
            <w:tcW w:w="2880" w:type="dxa"/>
          </w:tcPr>
          <w:p w14:paraId="6F5AB487" w14:textId="2D68CB7E" w:rsidR="006C338E" w:rsidRPr="006B7FF7" w:rsidRDefault="006C338E" w:rsidP="00551039">
            <w:pPr>
              <w:rPr>
                <w:b/>
              </w:rPr>
            </w:pPr>
            <w:r>
              <w:rPr>
                <w:b/>
              </w:rPr>
              <w:t>T21003369</w:t>
            </w:r>
          </w:p>
        </w:tc>
        <w:tc>
          <w:tcPr>
            <w:tcW w:w="1152" w:type="dxa"/>
          </w:tcPr>
          <w:p w14:paraId="05CC991B" w14:textId="28C60E1A" w:rsidR="006C338E" w:rsidRPr="006B7FF7" w:rsidRDefault="006C338E" w:rsidP="00551039">
            <w:pPr>
              <w:rPr>
                <w:b/>
              </w:rPr>
            </w:pPr>
            <w:r>
              <w:rPr>
                <w:b/>
              </w:rPr>
              <w:t>S78110022</w:t>
            </w:r>
          </w:p>
        </w:tc>
        <w:tc>
          <w:tcPr>
            <w:tcW w:w="2304" w:type="dxa"/>
          </w:tcPr>
          <w:p w14:paraId="151A503E" w14:textId="73045FBA" w:rsidR="006C338E" w:rsidRPr="006B7FF7" w:rsidRDefault="006C338E" w:rsidP="00551039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0</w:t>
            </w:r>
            <w:r>
              <w:rPr>
                <w:b/>
              </w:rPr>
              <w:t>/08/2020</w:t>
            </w:r>
          </w:p>
        </w:tc>
        <w:tc>
          <w:tcPr>
            <w:tcW w:w="2304" w:type="dxa"/>
          </w:tcPr>
          <w:p w14:paraId="2D850D2D" w14:textId="388D2E20" w:rsidR="006C338E" w:rsidRPr="006B7FF7" w:rsidRDefault="00C23F64" w:rsidP="00551039">
            <w:pPr>
              <w:rPr>
                <w:b/>
              </w:rPr>
            </w:pPr>
            <w:r>
              <w:rPr>
                <w:b/>
              </w:rPr>
              <w:t>The tutor was rude to us and did not want to explain us the work when we asked questions.</w:t>
            </w:r>
          </w:p>
        </w:tc>
        <w:tc>
          <w:tcPr>
            <w:tcW w:w="2880" w:type="dxa"/>
          </w:tcPr>
          <w:p w14:paraId="64574918" w14:textId="7F931B67" w:rsidR="006C338E" w:rsidRPr="006B7FF7" w:rsidRDefault="00C23F64" w:rsidP="00551039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98F4404" wp14:editId="57B155F1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38100</wp:posOffset>
                      </wp:positionV>
                      <wp:extent cx="190500" cy="161925"/>
                      <wp:effectExtent l="38100" t="38100" r="38100" b="47625"/>
                      <wp:wrapNone/>
                      <wp:docPr id="12" name="Star: 5 Point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19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064CA8" id="Star: 5 Points 12" o:spid="_x0000_s1026" style="position:absolute;margin-left:4.65pt;margin-top:3pt;width:15pt;height:1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" path="m,61850r72765,l95250,r22485,61850l190500,61850r-58868,38225l154118,161925,95250,123699,36382,161925,58868,100075,,61850xe" fillcolor="#7e97ad [3204]" strokecolor="#394b5a [1604]" strokeweight="1pt">
                      <v:stroke joinstyle="miter"/>
                      <v:path arrowok="t" o:connecttype="custom" o:connectlocs="0,61850;72765,61850;95250,0;117735,61850;190500,61850;131632,100075;154118,161925;95250,123699;36382,161925;58868,100075;0,61850" o:connectangles="0,0,0,0,0,0,0,0,0,0,0"/>
                    </v:shape>
                  </w:pict>
                </mc:Fallback>
              </mc:AlternateContent>
            </w:r>
          </w:p>
        </w:tc>
      </w:tr>
    </w:tbl>
    <w:p w14:paraId="5A6F7F55" w14:textId="77777777" w:rsidR="00C23F64" w:rsidRPr="00C23F64" w:rsidRDefault="00C23F64" w:rsidP="00C23F64"/>
    <w:sectPr w:rsidR="00C23F64" w:rsidRPr="00C23F64" w:rsidSect="001A58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85947" w14:textId="77777777" w:rsidR="008C51B9" w:rsidRDefault="008C51B9" w:rsidP="00E02929">
      <w:pPr>
        <w:spacing w:after="0"/>
      </w:pPr>
      <w:r>
        <w:separator/>
      </w:r>
    </w:p>
    <w:p w14:paraId="6145E836" w14:textId="77777777" w:rsidR="008C51B9" w:rsidRDefault="008C51B9"/>
  </w:endnote>
  <w:endnote w:type="continuationSeparator" w:id="0">
    <w:p w14:paraId="223DA895" w14:textId="77777777" w:rsidR="008C51B9" w:rsidRDefault="008C51B9" w:rsidP="00E02929">
      <w:pPr>
        <w:spacing w:after="0"/>
      </w:pPr>
      <w:r>
        <w:continuationSeparator/>
      </w:r>
    </w:p>
    <w:p w14:paraId="32792329" w14:textId="77777777" w:rsidR="008C51B9" w:rsidRDefault="008C51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6167A" w14:textId="77777777" w:rsidR="001D2D76" w:rsidRDefault="001D2D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F60C3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F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3D02495" w14:textId="77777777" w:rsidR="00321F35" w:rsidRDefault="00321F3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A0CC8" w14:textId="77777777" w:rsidR="001D2D76" w:rsidRDefault="001D2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5EB3A" w14:textId="77777777" w:rsidR="008C51B9" w:rsidRDefault="008C51B9" w:rsidP="00E02929">
      <w:pPr>
        <w:spacing w:after="0"/>
      </w:pPr>
      <w:r>
        <w:separator/>
      </w:r>
    </w:p>
    <w:p w14:paraId="706DF705" w14:textId="77777777" w:rsidR="008C51B9" w:rsidRDefault="008C51B9"/>
  </w:footnote>
  <w:footnote w:type="continuationSeparator" w:id="0">
    <w:p w14:paraId="35D15C80" w14:textId="77777777" w:rsidR="008C51B9" w:rsidRDefault="008C51B9" w:rsidP="00E02929">
      <w:pPr>
        <w:spacing w:after="0"/>
      </w:pPr>
      <w:r>
        <w:continuationSeparator/>
      </w:r>
    </w:p>
    <w:p w14:paraId="3BD65C4A" w14:textId="77777777" w:rsidR="008C51B9" w:rsidRDefault="008C51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92BE9" w14:textId="77777777" w:rsidR="001D2D76" w:rsidRDefault="001D2D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48883" w14:textId="77777777" w:rsidR="001D2D76" w:rsidRDefault="001D2D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8E88A" w14:textId="77777777" w:rsidR="001D2D76" w:rsidRDefault="001D2D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2F"/>
    <w:rsid w:val="00002E34"/>
    <w:rsid w:val="000260A9"/>
    <w:rsid w:val="000B7024"/>
    <w:rsid w:val="000C215D"/>
    <w:rsid w:val="000C321B"/>
    <w:rsid w:val="0013652A"/>
    <w:rsid w:val="00145D68"/>
    <w:rsid w:val="00166CFC"/>
    <w:rsid w:val="001960E4"/>
    <w:rsid w:val="001A58E9"/>
    <w:rsid w:val="001B0C6F"/>
    <w:rsid w:val="001D2D76"/>
    <w:rsid w:val="001F31F6"/>
    <w:rsid w:val="0020390E"/>
    <w:rsid w:val="00240B38"/>
    <w:rsid w:val="00251688"/>
    <w:rsid w:val="002517EA"/>
    <w:rsid w:val="00274D9E"/>
    <w:rsid w:val="00290F0F"/>
    <w:rsid w:val="00292EF3"/>
    <w:rsid w:val="0029418F"/>
    <w:rsid w:val="003120E0"/>
    <w:rsid w:val="00321270"/>
    <w:rsid w:val="00321F35"/>
    <w:rsid w:val="0033460E"/>
    <w:rsid w:val="00356BB9"/>
    <w:rsid w:val="0038652D"/>
    <w:rsid w:val="00386800"/>
    <w:rsid w:val="00392E08"/>
    <w:rsid w:val="00393D6F"/>
    <w:rsid w:val="003C1FC0"/>
    <w:rsid w:val="003C3319"/>
    <w:rsid w:val="003C46A7"/>
    <w:rsid w:val="003C78CB"/>
    <w:rsid w:val="003D6565"/>
    <w:rsid w:val="004257E0"/>
    <w:rsid w:val="0044378E"/>
    <w:rsid w:val="004502DA"/>
    <w:rsid w:val="004537C5"/>
    <w:rsid w:val="00465B79"/>
    <w:rsid w:val="00495301"/>
    <w:rsid w:val="004A234F"/>
    <w:rsid w:val="004A4AAF"/>
    <w:rsid w:val="00504074"/>
    <w:rsid w:val="005235FF"/>
    <w:rsid w:val="00527C72"/>
    <w:rsid w:val="00554FFA"/>
    <w:rsid w:val="005848AD"/>
    <w:rsid w:val="00587DBA"/>
    <w:rsid w:val="005A2C96"/>
    <w:rsid w:val="005A49E4"/>
    <w:rsid w:val="005C4039"/>
    <w:rsid w:val="005F4C34"/>
    <w:rsid w:val="005F61B2"/>
    <w:rsid w:val="00607D89"/>
    <w:rsid w:val="00610040"/>
    <w:rsid w:val="00631F6B"/>
    <w:rsid w:val="00667735"/>
    <w:rsid w:val="006B7FF7"/>
    <w:rsid w:val="006C338E"/>
    <w:rsid w:val="006D7E96"/>
    <w:rsid w:val="006E1492"/>
    <w:rsid w:val="00717354"/>
    <w:rsid w:val="00723158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25C42"/>
    <w:rsid w:val="008411EF"/>
    <w:rsid w:val="00872777"/>
    <w:rsid w:val="008A2200"/>
    <w:rsid w:val="008C51B9"/>
    <w:rsid w:val="008E3A9C"/>
    <w:rsid w:val="008E448C"/>
    <w:rsid w:val="00913758"/>
    <w:rsid w:val="00923E5C"/>
    <w:rsid w:val="0093672F"/>
    <w:rsid w:val="00974E1C"/>
    <w:rsid w:val="00983FF5"/>
    <w:rsid w:val="009C3F23"/>
    <w:rsid w:val="00A01BF8"/>
    <w:rsid w:val="00A14DE6"/>
    <w:rsid w:val="00A1749D"/>
    <w:rsid w:val="00A22F77"/>
    <w:rsid w:val="00A269E5"/>
    <w:rsid w:val="00A36711"/>
    <w:rsid w:val="00A45804"/>
    <w:rsid w:val="00A56D2F"/>
    <w:rsid w:val="00A60984"/>
    <w:rsid w:val="00A653DA"/>
    <w:rsid w:val="00A87814"/>
    <w:rsid w:val="00AA224B"/>
    <w:rsid w:val="00AB2FD7"/>
    <w:rsid w:val="00AB739B"/>
    <w:rsid w:val="00AF1675"/>
    <w:rsid w:val="00B41BE0"/>
    <w:rsid w:val="00B42B3B"/>
    <w:rsid w:val="00B45802"/>
    <w:rsid w:val="00B83AB0"/>
    <w:rsid w:val="00B90FED"/>
    <w:rsid w:val="00B93A72"/>
    <w:rsid w:val="00BA0F5B"/>
    <w:rsid w:val="00BB4CB0"/>
    <w:rsid w:val="00BE05B1"/>
    <w:rsid w:val="00BE36A4"/>
    <w:rsid w:val="00C12475"/>
    <w:rsid w:val="00C23F64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30731"/>
    <w:rsid w:val="00E443B7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C718D8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han\AppData\Roaming\Microsoft\Templates\Project%20status%20report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B556487AB94FD3A63C7C92043C8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EE591-066E-4D7B-A7B6-FC414586CE37}"/>
      </w:docPartPr>
      <w:docPartBody>
        <w:p w:rsidR="00B014B7" w:rsidRDefault="00A2640A" w:rsidP="00A2640A">
          <w:pPr>
            <w:pStyle w:val="8DB556487AB94FD3A63C7C92043C8D14"/>
          </w:pPr>
          <w:r w:rsidRPr="00356BB9">
            <w:t>Company</w:t>
          </w:r>
        </w:p>
      </w:docPartBody>
    </w:docPart>
    <w:docPart>
      <w:docPartPr>
        <w:name w:val="1419EF33193A4A11A78F6910541AE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1644E-B3C3-446F-9BCA-0758608AC6D6}"/>
      </w:docPartPr>
      <w:docPartBody>
        <w:p w:rsidR="00B014B7" w:rsidRDefault="00A2640A" w:rsidP="00A2640A">
          <w:pPr>
            <w:pStyle w:val="1419EF33193A4A11A78F6910541AE83E"/>
          </w:pPr>
          <w:r w:rsidRPr="00356BB9">
            <w:t>Street Address, City, ST ZIP Code</w:t>
          </w:r>
        </w:p>
      </w:docPartBody>
    </w:docPart>
    <w:docPart>
      <w:docPartPr>
        <w:name w:val="E674459587AA4F049FC28C988E412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D683D-F9FC-457A-A7C3-A2FC82DA15AE}"/>
      </w:docPartPr>
      <w:docPartBody>
        <w:p w:rsidR="00B014B7" w:rsidRDefault="00A2640A" w:rsidP="00A2640A">
          <w:pPr>
            <w:pStyle w:val="E674459587AA4F049FC28C988E41296D"/>
          </w:pPr>
          <w:r w:rsidRPr="001A58E9">
            <w:t>Report Date</w:t>
          </w:r>
        </w:p>
      </w:docPartBody>
    </w:docPart>
    <w:docPart>
      <w:docPartPr>
        <w:name w:val="9244C34004A949FBB5BDD07EB2E5F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D977A-F5CA-4B02-9907-9C359F4AAFF0}"/>
      </w:docPartPr>
      <w:docPartBody>
        <w:p w:rsidR="00B014B7" w:rsidRDefault="00A2640A" w:rsidP="00A2640A">
          <w:pPr>
            <w:pStyle w:val="9244C34004A949FBB5BDD07EB2E5FC7F"/>
          </w:pPr>
          <w:r w:rsidRPr="001A58E9">
            <w:t>Prepared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0A"/>
    <w:rsid w:val="004570D5"/>
    <w:rsid w:val="00552A9A"/>
    <w:rsid w:val="00A2640A"/>
    <w:rsid w:val="00B0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E132D1D9B146148DA378D1DA6A2B26">
    <w:name w:val="37E132D1D9B146148DA378D1DA6A2B26"/>
  </w:style>
  <w:style w:type="paragraph" w:customStyle="1" w:styleId="035DA174680E45A5BC7FAE96CB8E0232">
    <w:name w:val="035DA174680E45A5BC7FAE96CB8E0232"/>
  </w:style>
  <w:style w:type="paragraph" w:customStyle="1" w:styleId="D945E440933A40AD9C63E17EE4BB3DFB">
    <w:name w:val="D945E440933A40AD9C63E17EE4BB3DFB"/>
  </w:style>
  <w:style w:type="paragraph" w:customStyle="1" w:styleId="D3645A52122E4F948D1BB067FC1EF304">
    <w:name w:val="D3645A52122E4F948D1BB067FC1EF304"/>
  </w:style>
  <w:style w:type="paragraph" w:customStyle="1" w:styleId="D766B5B164EF40239B309622F5D499E6">
    <w:name w:val="D766B5B164EF40239B309622F5D499E6"/>
  </w:style>
  <w:style w:type="paragraph" w:customStyle="1" w:styleId="33870BECBC67401484E6E4B945CC729D">
    <w:name w:val="33870BECBC67401484E6E4B945CC729D"/>
  </w:style>
  <w:style w:type="paragraph" w:customStyle="1" w:styleId="0161549DB7D840678B9CA8EF752663BB">
    <w:name w:val="0161549DB7D840678B9CA8EF752663BB"/>
  </w:style>
  <w:style w:type="paragraph" w:customStyle="1" w:styleId="B1E2F8A1778F436FB6FFCB6493D91A82">
    <w:name w:val="B1E2F8A1778F436FB6FFCB6493D91A82"/>
  </w:style>
  <w:style w:type="paragraph" w:customStyle="1" w:styleId="8CD1EA6DA19744168BAD560A973BD7FE">
    <w:name w:val="8CD1EA6DA19744168BAD560A973BD7FE"/>
  </w:style>
  <w:style w:type="paragraph" w:customStyle="1" w:styleId="9B94BE9392904E60AF128CEF5FB5B404">
    <w:name w:val="9B94BE9392904E60AF128CEF5FB5B404"/>
  </w:style>
  <w:style w:type="paragraph" w:customStyle="1" w:styleId="4DF1FA13D95C4ED7889247F71CA0503A">
    <w:name w:val="4DF1FA13D95C4ED7889247F71CA0503A"/>
  </w:style>
  <w:style w:type="paragraph" w:customStyle="1" w:styleId="8625FA84F647417F8A12680D0E3B4305">
    <w:name w:val="8625FA84F647417F8A12680D0E3B4305"/>
  </w:style>
  <w:style w:type="paragraph" w:customStyle="1" w:styleId="9373D92FA29F4EC895BE65F318C9D5C6">
    <w:name w:val="9373D92FA29F4EC895BE65F318C9D5C6"/>
  </w:style>
  <w:style w:type="paragraph" w:customStyle="1" w:styleId="FCC7E0586486462AB2A9AA03BF9B34CD">
    <w:name w:val="FCC7E0586486462AB2A9AA03BF9B34CD"/>
  </w:style>
  <w:style w:type="paragraph" w:customStyle="1" w:styleId="7B7427FF632140EE8176CA2EC27DC0F9">
    <w:name w:val="7B7427FF632140EE8176CA2EC27DC0F9"/>
  </w:style>
  <w:style w:type="paragraph" w:customStyle="1" w:styleId="C9DEDE0667C043E98781DD2BBB7F62A0">
    <w:name w:val="C9DEDE0667C043E98781DD2BBB7F62A0"/>
  </w:style>
  <w:style w:type="paragraph" w:customStyle="1" w:styleId="4CEC9812ADAF4780A092EA447D155C26">
    <w:name w:val="4CEC9812ADAF4780A092EA447D155C26"/>
  </w:style>
  <w:style w:type="paragraph" w:customStyle="1" w:styleId="10D191B29E0347C4BB3A0047E2C9B878">
    <w:name w:val="10D191B29E0347C4BB3A0047E2C9B878"/>
  </w:style>
  <w:style w:type="paragraph" w:customStyle="1" w:styleId="E02C861414934708B4C6A54B0EADF4F8">
    <w:name w:val="E02C861414934708B4C6A54B0EADF4F8"/>
  </w:style>
  <w:style w:type="paragraph" w:customStyle="1" w:styleId="6F8661109CE0415C8C88C6E2A6DE625E">
    <w:name w:val="6F8661109CE0415C8C88C6E2A6DE625E"/>
  </w:style>
  <w:style w:type="paragraph" w:customStyle="1" w:styleId="3ACDDDB23DBB4A78BDE7CCF83996D70B">
    <w:name w:val="3ACDDDB23DBB4A78BDE7CCF83996D70B"/>
  </w:style>
  <w:style w:type="paragraph" w:customStyle="1" w:styleId="E871FFCCB4D749808D60027498DC1664">
    <w:name w:val="E871FFCCB4D749808D60027498DC1664"/>
  </w:style>
  <w:style w:type="paragraph" w:customStyle="1" w:styleId="BE987424C7FE4DFCA1AC114548CD869E">
    <w:name w:val="BE987424C7FE4DFCA1AC114548CD869E"/>
  </w:style>
  <w:style w:type="paragraph" w:customStyle="1" w:styleId="21F565CAD5B74D17A46761C3D4DA404B">
    <w:name w:val="21F565CAD5B74D17A46761C3D4DA404B"/>
  </w:style>
  <w:style w:type="paragraph" w:customStyle="1" w:styleId="DACD14692C014ED992FC53AC4C01593A">
    <w:name w:val="DACD14692C014ED992FC53AC4C01593A"/>
  </w:style>
  <w:style w:type="paragraph" w:customStyle="1" w:styleId="4DD187AAF6AD44F3B154F0EA9332C643">
    <w:name w:val="4DD187AAF6AD44F3B154F0EA9332C643"/>
  </w:style>
  <w:style w:type="paragraph" w:customStyle="1" w:styleId="50CE57F0A53541C9ABCA880FCDF069C9">
    <w:name w:val="50CE57F0A53541C9ABCA880FCDF069C9"/>
  </w:style>
  <w:style w:type="paragraph" w:customStyle="1" w:styleId="0ECB1791843C4A7FAE98D5638E78CDBD">
    <w:name w:val="0ECB1791843C4A7FAE98D5638E78CDBD"/>
  </w:style>
  <w:style w:type="paragraph" w:customStyle="1" w:styleId="F2B4019A6FFE42A0838E8EDD12A011E1">
    <w:name w:val="F2B4019A6FFE42A0838E8EDD12A011E1"/>
  </w:style>
  <w:style w:type="paragraph" w:customStyle="1" w:styleId="18E0A83FA2984F629236B88DD03008A5">
    <w:name w:val="18E0A83FA2984F629236B88DD03008A5"/>
  </w:style>
  <w:style w:type="paragraph" w:customStyle="1" w:styleId="A28B3DB9CC6B460FA5425B353BCD6FC4">
    <w:name w:val="A28B3DB9CC6B460FA5425B353BCD6FC4"/>
  </w:style>
  <w:style w:type="paragraph" w:customStyle="1" w:styleId="FC2AFF66236D4DF7ACB9C95F666AC2E5">
    <w:name w:val="FC2AFF66236D4DF7ACB9C95F666AC2E5"/>
  </w:style>
  <w:style w:type="paragraph" w:customStyle="1" w:styleId="64F68134033E40619C578B6E67F6A4D6">
    <w:name w:val="64F68134033E40619C578B6E67F6A4D6"/>
    <w:rsid w:val="00A2640A"/>
  </w:style>
  <w:style w:type="paragraph" w:customStyle="1" w:styleId="043E9A8B51A54C2BBB5DDD487E5FB538">
    <w:name w:val="043E9A8B51A54C2BBB5DDD487E5FB538"/>
    <w:rsid w:val="00A2640A"/>
  </w:style>
  <w:style w:type="paragraph" w:customStyle="1" w:styleId="C9A197ABCADF4FB288859C60BB6345B8">
    <w:name w:val="C9A197ABCADF4FB288859C60BB6345B8"/>
    <w:rsid w:val="00A2640A"/>
  </w:style>
  <w:style w:type="paragraph" w:customStyle="1" w:styleId="99DB102275B04623AD482B0F997A0AD2">
    <w:name w:val="99DB102275B04623AD482B0F997A0AD2"/>
    <w:rsid w:val="00A2640A"/>
  </w:style>
  <w:style w:type="paragraph" w:customStyle="1" w:styleId="8DB556487AB94FD3A63C7C92043C8D14">
    <w:name w:val="8DB556487AB94FD3A63C7C92043C8D14"/>
    <w:rsid w:val="00A2640A"/>
  </w:style>
  <w:style w:type="paragraph" w:customStyle="1" w:styleId="1419EF33193A4A11A78F6910541AE83E">
    <w:name w:val="1419EF33193A4A11A78F6910541AE83E"/>
    <w:rsid w:val="00A2640A"/>
  </w:style>
  <w:style w:type="paragraph" w:customStyle="1" w:styleId="E674459587AA4F049FC28C988E41296D">
    <w:name w:val="E674459587AA4F049FC28C988E41296D"/>
    <w:rsid w:val="00A2640A"/>
  </w:style>
  <w:style w:type="paragraph" w:customStyle="1" w:styleId="9244C34004A949FBB5BDD07EB2E5FC7F">
    <w:name w:val="9244C34004A949FBB5BDD07EB2E5FC7F"/>
    <w:rsid w:val="00A2640A"/>
  </w:style>
  <w:style w:type="paragraph" w:customStyle="1" w:styleId="7659A7F7D3CA475890EEAE44A0512BD7">
    <w:name w:val="7659A7F7D3CA475890EEAE44A0512BD7"/>
    <w:rsid w:val="00A2640A"/>
  </w:style>
  <w:style w:type="paragraph" w:customStyle="1" w:styleId="80D151EDF654491AA5573C4ADA036329">
    <w:name w:val="80D151EDF654491AA5573C4ADA036329"/>
    <w:rsid w:val="00A264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</Template>
  <TotalTime>0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2020-08-21T22:56:00Z</dcterms:created>
  <dcterms:modified xsi:type="dcterms:W3CDTF">2020-08-21T22:56:00Z</dcterms:modified>
</cp:coreProperties>
</file>