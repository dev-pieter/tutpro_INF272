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519E1C78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25C5FAA6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72D88C6" w14:textId="1EC37D2C" w:rsidR="00356BB9" w:rsidRPr="00356BB9" w:rsidRDefault="001C6C19" w:rsidP="00356BB9">
            <w:pPr>
              <w:pStyle w:val="ContactInfo"/>
            </w:pPr>
            <w:sdt>
              <w:sdtPr>
                <w:alias w:val="Enter Company:"/>
                <w:tag w:val="Enter Company:"/>
                <w:id w:val="1598371961"/>
                <w:placeholder>
                  <w:docPart w:val="F7AEBAE7441D43B6B81E7E3FB9D7C049"/>
                </w:placeholder>
                <w15:appearance w15:val="hidden"/>
              </w:sdtPr>
              <w:sdtEndPr/>
              <w:sdtContent>
                <w:r w:rsidR="006478B4">
                  <w:t>TUTPRO</w:t>
                </w:r>
              </w:sdtContent>
            </w:sdt>
          </w:p>
          <w:sdt>
            <w:sdtPr>
              <w:alias w:val="Enter Street Address, City, ST ZIP Code:"/>
              <w:tag w:val="Enter Street Address, City, ST ZIP Code:"/>
              <w:id w:val="1560205729"/>
              <w:placeholder>
                <w:docPart w:val="AEFD151F4ECE47ADBEA238B85094B10C"/>
              </w:placeholder>
              <w15:appearance w15:val="hidden"/>
            </w:sdtPr>
            <w:sdtEndPr/>
            <w:sdtContent>
              <w:p w14:paraId="0B32988E" w14:textId="77777777" w:rsidR="008D73BD" w:rsidRDefault="006478B4" w:rsidP="00356BB9">
                <w:pPr>
                  <w:pStyle w:val="ContactInfo"/>
                </w:pPr>
                <w:r>
                  <w:t>57 West Lynwood Bridge, Pretoria, 0001</w:t>
                </w:r>
              </w:p>
              <w:p w14:paraId="68E4DEEE" w14:textId="7D6B9911" w:rsidR="00356BB9" w:rsidRPr="00356BB9" w:rsidRDefault="008D73BD" w:rsidP="00356BB9">
                <w:pPr>
                  <w:pStyle w:val="ContactInfo"/>
                </w:pPr>
                <w:r>
                  <w:t>tutpro@gmail.com</w:t>
                </w:r>
              </w:p>
            </w:sdtContent>
          </w:sdt>
          <w:p w14:paraId="2F4949D9" w14:textId="0BE73585" w:rsidR="00356BB9" w:rsidRPr="00356BB9" w:rsidRDefault="006478B4" w:rsidP="00356BB9">
            <w:pPr>
              <w:pStyle w:val="ContactInfo"/>
            </w:pPr>
            <w:r>
              <w:t>0800420789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9A2C733" w14:textId="0B7E0789" w:rsidR="00356BB9" w:rsidRPr="00356BB9" w:rsidRDefault="006478B4" w:rsidP="00356BB9">
            <w:pPr>
              <w:pStyle w:val="Graphic"/>
            </w:pPr>
            <w:r>
              <w:drawing>
                <wp:anchor distT="0" distB="0" distL="114300" distR="114300" simplePos="0" relativeHeight="251658240" behindDoc="0" locked="0" layoutInCell="1" allowOverlap="1" wp14:anchorId="5E33AC49" wp14:editId="380F07C2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-4445</wp:posOffset>
                  </wp:positionV>
                  <wp:extent cx="1181100" cy="17049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64C0C04C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3CAAB1E7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39B700E9" w14:textId="7C91832A" w:rsidR="001A58E9" w:rsidRDefault="006478B4" w:rsidP="00A87814">
            <w:pPr>
              <w:pStyle w:val="Title"/>
            </w:pPr>
            <w:r>
              <w:t>Monthly report</w:t>
            </w:r>
          </w:p>
        </w:tc>
      </w:tr>
      <w:tr w:rsidR="001A58E9" w14:paraId="3B45C959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B77BACA" w14:textId="10038F71" w:rsidR="001A58E9" w:rsidRPr="00825C42" w:rsidRDefault="00242BC0" w:rsidP="001960E4">
            <w:pPr>
              <w:pStyle w:val="Heading1"/>
            </w:pPr>
            <w:r>
              <w:t>Report summary</w:t>
            </w:r>
          </w:p>
        </w:tc>
      </w:tr>
      <w:tr w:rsidR="001A58E9" w14:paraId="5E7ED84A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7F4A3FCF" w14:textId="77777777" w:rsidR="001A58E9" w:rsidRPr="00E219DC" w:rsidRDefault="001A58E9" w:rsidP="001A58E9"/>
        </w:tc>
      </w:tr>
    </w:tbl>
    <w:tbl>
      <w:tblPr>
        <w:tblStyle w:val="StatusReportTable"/>
        <w:tblW w:w="3938" w:type="pct"/>
        <w:tblLook w:val="0620" w:firstRow="1" w:lastRow="0" w:firstColumn="0" w:lastColumn="0" w:noHBand="1" w:noVBand="1"/>
        <w:tblDescription w:val="Header layout table"/>
      </w:tblPr>
      <w:tblGrid>
        <w:gridCol w:w="3686"/>
        <w:gridCol w:w="5387"/>
      </w:tblGrid>
      <w:tr w:rsidR="006478B4" w:rsidRPr="001A58E9" w14:paraId="2CBC9B75" w14:textId="77777777" w:rsidTr="00364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686" w:type="dxa"/>
          </w:tcPr>
          <w:p w14:paraId="433C84E5" w14:textId="77777777" w:rsidR="006478B4" w:rsidRPr="001A58E9" w:rsidRDefault="006478B4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AC78F9DF9AB045BF895C2C7F26DFC07D"/>
                </w:placeholder>
                <w:temporary/>
                <w:showingPlcHdr/>
                <w15:appearance w15:val="hidden"/>
              </w:sdtPr>
              <w:sdtContent>
                <w:r w:rsidRPr="001A58E9">
                  <w:t>Report Date</w:t>
                </w:r>
              </w:sdtContent>
            </w:sdt>
          </w:p>
        </w:tc>
        <w:tc>
          <w:tcPr>
            <w:tcW w:w="5386" w:type="dxa"/>
          </w:tcPr>
          <w:p w14:paraId="7005E204" w14:textId="77777777" w:rsidR="006478B4" w:rsidRPr="001A58E9" w:rsidRDefault="006478B4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0940DB0EB7D14C8A9A3CC866F11E11DD"/>
                </w:placeholder>
                <w:temporary/>
                <w:showingPlcHdr/>
                <w15:appearance w15:val="hidden"/>
              </w:sdtPr>
              <w:sdtContent>
                <w:r w:rsidRPr="001A58E9">
                  <w:t>Prepared By</w:t>
                </w:r>
              </w:sdtContent>
            </w:sdt>
          </w:p>
        </w:tc>
      </w:tr>
      <w:tr w:rsidR="006478B4" w14:paraId="3EBBD6BE" w14:textId="77777777" w:rsidTr="0036470A">
        <w:trPr>
          <w:trHeight w:val="331"/>
        </w:trPr>
        <w:tc>
          <w:tcPr>
            <w:tcW w:w="3686" w:type="dxa"/>
          </w:tcPr>
          <w:p w14:paraId="5AA48F79" w14:textId="0D41F271" w:rsidR="006478B4" w:rsidRPr="004257E0" w:rsidRDefault="003B7D56" w:rsidP="004257E0">
            <w:r>
              <w:t>25/08/2020</w:t>
            </w:r>
          </w:p>
        </w:tc>
        <w:tc>
          <w:tcPr>
            <w:tcW w:w="5386" w:type="dxa"/>
          </w:tcPr>
          <w:p w14:paraId="6C66CC63" w14:textId="294E600F" w:rsidR="006478B4" w:rsidRPr="004257E0" w:rsidRDefault="00242BC0" w:rsidP="004257E0">
            <w:r>
              <w:t>Mr MI Chhaya</w:t>
            </w:r>
          </w:p>
        </w:tc>
      </w:tr>
    </w:tbl>
    <w:p w14:paraId="7FD9EA6C" w14:textId="0F9C88C1" w:rsidR="00FF7EBE" w:rsidRDefault="00FF7EBE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241D63C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60328D1" w14:textId="23D798A5" w:rsidR="00825C42" w:rsidRPr="00825C42" w:rsidRDefault="006478B4" w:rsidP="001960E4">
            <w:pPr>
              <w:pStyle w:val="Heading1"/>
              <w:outlineLvl w:val="0"/>
            </w:pPr>
            <w:r>
              <w:t>Number of users</w:t>
            </w:r>
          </w:p>
        </w:tc>
      </w:tr>
      <w:tr w:rsidR="00825C42" w14:paraId="56E4AB78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52C47C62" w14:textId="77777777" w:rsidR="00825C42" w:rsidRPr="00E219DC" w:rsidRDefault="00825C42" w:rsidP="00BE6ACF"/>
        </w:tc>
      </w:tr>
    </w:tbl>
    <w:tbl>
      <w:tblPr>
        <w:tblStyle w:val="StatusReportTable"/>
        <w:tblW w:w="2338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507"/>
      </w:tblGrid>
      <w:tr w:rsidR="006478B4" w:rsidRPr="001A58E9" w14:paraId="6B1B1DB0" w14:textId="77777777" w:rsidTr="00647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1D92FBB4" w14:textId="3FA7CB7D" w:rsidR="006478B4" w:rsidRPr="001A58E9" w:rsidRDefault="006478B4" w:rsidP="001A58E9">
            <w:pPr>
              <w:pStyle w:val="Heading2"/>
              <w:outlineLvl w:val="1"/>
            </w:pPr>
            <w:r>
              <w:t>Total</w:t>
            </w:r>
          </w:p>
        </w:tc>
        <w:tc>
          <w:tcPr>
            <w:tcW w:w="2507" w:type="dxa"/>
          </w:tcPr>
          <w:p w14:paraId="2ACEEB74" w14:textId="6C4D209B" w:rsidR="006478B4" w:rsidRPr="001A58E9" w:rsidRDefault="006478B4" w:rsidP="001A58E9">
            <w:pPr>
              <w:pStyle w:val="Heading2"/>
              <w:outlineLvl w:val="1"/>
            </w:pPr>
            <w:r>
              <w:t>Joint this month</w:t>
            </w:r>
          </w:p>
        </w:tc>
      </w:tr>
      <w:tr w:rsidR="006478B4" w14:paraId="6AF932E8" w14:textId="77777777" w:rsidTr="006478B4">
        <w:trPr>
          <w:trHeight w:val="331"/>
        </w:trPr>
        <w:tc>
          <w:tcPr>
            <w:tcW w:w="2880" w:type="dxa"/>
          </w:tcPr>
          <w:p w14:paraId="0A4EE612" w14:textId="300E1108" w:rsidR="006478B4" w:rsidRPr="006B7FF7" w:rsidRDefault="006478B4" w:rsidP="0013652A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507" w:type="dxa"/>
          </w:tcPr>
          <w:p w14:paraId="0FDD0135" w14:textId="26B030AE" w:rsidR="006478B4" w:rsidRPr="006B7FF7" w:rsidRDefault="006478B4" w:rsidP="0013652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80CE53C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A7CFD43" w14:textId="0E7B416C" w:rsidR="00825C42" w:rsidRPr="00825C42" w:rsidRDefault="006478B4" w:rsidP="001960E4">
            <w:pPr>
              <w:pStyle w:val="Heading1"/>
              <w:outlineLvl w:val="0"/>
            </w:pPr>
            <w:r>
              <w:t>Number of active users</w:t>
            </w:r>
          </w:p>
        </w:tc>
      </w:tr>
      <w:tr w:rsidR="00825C42" w14:paraId="5CF962E4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1C2E5DE" w14:textId="77777777" w:rsidR="00825C42" w:rsidRPr="00E219DC" w:rsidRDefault="00825C42" w:rsidP="00BE6ACF"/>
        </w:tc>
      </w:tr>
    </w:tbl>
    <w:tbl>
      <w:tblPr>
        <w:tblStyle w:val="StatusReportTable"/>
        <w:tblW w:w="1250" w:type="pct"/>
        <w:tblLook w:val="04A0" w:firstRow="1" w:lastRow="0" w:firstColumn="1" w:lastColumn="0" w:noHBand="0" w:noVBand="1"/>
        <w:tblDescription w:val="Header layout table"/>
      </w:tblPr>
      <w:tblGrid>
        <w:gridCol w:w="2880"/>
      </w:tblGrid>
      <w:tr w:rsidR="006478B4" w:rsidRPr="001A58E9" w14:paraId="4F7D4958" w14:textId="77777777" w:rsidTr="00647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6653BEBC" w14:textId="5972DC1D" w:rsidR="006478B4" w:rsidRPr="001A58E9" w:rsidRDefault="006478B4" w:rsidP="001A58E9">
            <w:pPr>
              <w:pStyle w:val="Heading2"/>
              <w:outlineLvl w:val="1"/>
            </w:pPr>
            <w:r>
              <w:t>Total</w:t>
            </w:r>
          </w:p>
        </w:tc>
      </w:tr>
      <w:tr w:rsidR="006478B4" w14:paraId="76D956E1" w14:textId="77777777" w:rsidTr="006478B4">
        <w:trPr>
          <w:trHeight w:val="331"/>
        </w:trPr>
        <w:tc>
          <w:tcPr>
            <w:tcW w:w="2880" w:type="dxa"/>
          </w:tcPr>
          <w:p w14:paraId="147398ED" w14:textId="29DF94DC" w:rsidR="006478B4" w:rsidRPr="006B7FF7" w:rsidRDefault="006478B4" w:rsidP="0013652A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1B19B85F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89444A1" w14:textId="08C70EE3" w:rsidR="00825C42" w:rsidRPr="00825C42" w:rsidRDefault="006478B4" w:rsidP="001960E4">
            <w:pPr>
              <w:pStyle w:val="Heading1"/>
              <w:outlineLvl w:val="0"/>
            </w:pPr>
            <w:r>
              <w:t>Number of inactive users</w:t>
            </w:r>
          </w:p>
        </w:tc>
      </w:tr>
      <w:tr w:rsidR="00825C42" w14:paraId="0039DE2E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4C2CCDC" w14:textId="77777777" w:rsidR="00825C42" w:rsidRPr="00E219DC" w:rsidRDefault="00825C42" w:rsidP="00BE6ACF"/>
        </w:tc>
      </w:tr>
    </w:tbl>
    <w:tbl>
      <w:tblPr>
        <w:tblStyle w:val="StatusReportTable"/>
        <w:tblW w:w="123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834"/>
      </w:tblGrid>
      <w:tr w:rsidR="006478B4" w:rsidRPr="001A58E9" w14:paraId="1FA1CA51" w14:textId="77777777" w:rsidTr="00647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34" w:type="dxa"/>
          </w:tcPr>
          <w:p w14:paraId="470D3E69" w14:textId="70226053" w:rsidR="006478B4" w:rsidRPr="001A58E9" w:rsidRDefault="006478B4" w:rsidP="001A58E9">
            <w:pPr>
              <w:pStyle w:val="Heading2"/>
              <w:outlineLvl w:val="1"/>
            </w:pPr>
            <w:r>
              <w:t>total</w:t>
            </w:r>
          </w:p>
        </w:tc>
      </w:tr>
      <w:tr w:rsidR="006478B4" w14:paraId="3A184C26" w14:textId="77777777" w:rsidTr="006478B4">
        <w:trPr>
          <w:trHeight w:val="331"/>
        </w:trPr>
        <w:tc>
          <w:tcPr>
            <w:tcW w:w="2834" w:type="dxa"/>
          </w:tcPr>
          <w:p w14:paraId="1CDB5501" w14:textId="3FE786DC" w:rsidR="006478B4" w:rsidRPr="006B7FF7" w:rsidRDefault="00242BC0" w:rsidP="0013652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6478B4" w14:paraId="34DCA240" w14:textId="77777777" w:rsidTr="008D568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ABDF7EB" w14:textId="4B742C9E" w:rsidR="006478B4" w:rsidRPr="00825C42" w:rsidRDefault="006478B4" w:rsidP="008D5682">
            <w:pPr>
              <w:pStyle w:val="Heading1"/>
              <w:outlineLvl w:val="0"/>
            </w:pPr>
            <w:r>
              <w:t xml:space="preserve">Number of </w:t>
            </w:r>
            <w:r>
              <w:t>documents uploaded</w:t>
            </w:r>
          </w:p>
        </w:tc>
      </w:tr>
      <w:tr w:rsidR="006478B4" w14:paraId="0A371E81" w14:textId="77777777" w:rsidTr="008D568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F494DB7" w14:textId="77777777" w:rsidR="006478B4" w:rsidRPr="00E219DC" w:rsidRDefault="006478B4" w:rsidP="008D5682"/>
        </w:tc>
      </w:tr>
    </w:tbl>
    <w:tbl>
      <w:tblPr>
        <w:tblStyle w:val="StatusReportTable"/>
        <w:tblW w:w="123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834"/>
      </w:tblGrid>
      <w:tr w:rsidR="006478B4" w:rsidRPr="001A58E9" w14:paraId="50A9A225" w14:textId="77777777" w:rsidTr="008D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34" w:type="dxa"/>
          </w:tcPr>
          <w:p w14:paraId="7F99F71A" w14:textId="77777777" w:rsidR="006478B4" w:rsidRPr="001A58E9" w:rsidRDefault="006478B4" w:rsidP="008D5682">
            <w:pPr>
              <w:pStyle w:val="Heading2"/>
              <w:outlineLvl w:val="1"/>
            </w:pPr>
            <w:r>
              <w:t>total</w:t>
            </w:r>
          </w:p>
        </w:tc>
      </w:tr>
      <w:tr w:rsidR="006478B4" w14:paraId="1DFB62E5" w14:textId="77777777" w:rsidTr="008D5682">
        <w:trPr>
          <w:trHeight w:val="331"/>
        </w:trPr>
        <w:tc>
          <w:tcPr>
            <w:tcW w:w="2834" w:type="dxa"/>
          </w:tcPr>
          <w:p w14:paraId="16BE4F78" w14:textId="3AD5444C" w:rsidR="006478B4" w:rsidRPr="006B7FF7" w:rsidRDefault="006478B4" w:rsidP="008D5682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</w:tr>
    </w:tbl>
    <w:p w14:paraId="47281342" w14:textId="798FEE42" w:rsidR="006478B4" w:rsidRDefault="006478B4"/>
    <w:p w14:paraId="21B45DB4" w14:textId="1F7B8DD9" w:rsidR="006478B4" w:rsidRDefault="006478B4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6478B4" w14:paraId="56E595E4" w14:textId="77777777" w:rsidTr="008D568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0004F0D" w14:textId="78D5B31D" w:rsidR="006478B4" w:rsidRPr="00825C42" w:rsidRDefault="006478B4" w:rsidP="008D5682">
            <w:pPr>
              <w:pStyle w:val="Heading1"/>
              <w:outlineLvl w:val="0"/>
            </w:pPr>
            <w:r>
              <w:lastRenderedPageBreak/>
              <w:t xml:space="preserve">Number of </w:t>
            </w:r>
            <w:r>
              <w:t>registered sessions</w:t>
            </w:r>
          </w:p>
        </w:tc>
      </w:tr>
      <w:tr w:rsidR="006478B4" w14:paraId="599D2839" w14:textId="77777777" w:rsidTr="008D568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0B42285" w14:textId="77777777" w:rsidR="006478B4" w:rsidRPr="00E219DC" w:rsidRDefault="006478B4" w:rsidP="008D5682"/>
        </w:tc>
      </w:tr>
    </w:tbl>
    <w:tbl>
      <w:tblPr>
        <w:tblStyle w:val="StatusReportTable"/>
        <w:tblW w:w="123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834"/>
      </w:tblGrid>
      <w:tr w:rsidR="006478B4" w:rsidRPr="001A58E9" w14:paraId="5C8B676C" w14:textId="77777777" w:rsidTr="008D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34" w:type="dxa"/>
          </w:tcPr>
          <w:p w14:paraId="7D1CFFB9" w14:textId="77777777" w:rsidR="006478B4" w:rsidRPr="001A58E9" w:rsidRDefault="006478B4" w:rsidP="008D5682">
            <w:pPr>
              <w:pStyle w:val="Heading2"/>
              <w:outlineLvl w:val="1"/>
            </w:pPr>
            <w:r>
              <w:t>total</w:t>
            </w:r>
          </w:p>
        </w:tc>
      </w:tr>
      <w:tr w:rsidR="006478B4" w14:paraId="34452DFC" w14:textId="77777777" w:rsidTr="008D5682">
        <w:trPr>
          <w:trHeight w:val="331"/>
        </w:trPr>
        <w:tc>
          <w:tcPr>
            <w:tcW w:w="2834" w:type="dxa"/>
          </w:tcPr>
          <w:p w14:paraId="6B0B86F4" w14:textId="2ECFC601" w:rsidR="006478B4" w:rsidRPr="006B7FF7" w:rsidRDefault="006478B4" w:rsidP="008D5682">
            <w:pPr>
              <w:rPr>
                <w:b/>
              </w:rPr>
            </w:pPr>
            <w:r>
              <w:rPr>
                <w:b/>
              </w:rPr>
              <w:t>123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6478B4" w14:paraId="39C9C8E9" w14:textId="77777777" w:rsidTr="008D5682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3EBD7FC" w14:textId="4E9CD1C6" w:rsidR="006478B4" w:rsidRPr="00825C42" w:rsidRDefault="006478B4" w:rsidP="008D5682">
            <w:pPr>
              <w:pStyle w:val="Heading1"/>
              <w:outlineLvl w:val="0"/>
            </w:pPr>
            <w:r>
              <w:t>Total number of hours tutored</w:t>
            </w:r>
          </w:p>
        </w:tc>
      </w:tr>
      <w:tr w:rsidR="006478B4" w14:paraId="1EDC0E6F" w14:textId="77777777" w:rsidTr="008D568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D2D5329" w14:textId="77777777" w:rsidR="006478B4" w:rsidRPr="00E219DC" w:rsidRDefault="006478B4" w:rsidP="008D5682"/>
        </w:tc>
      </w:tr>
    </w:tbl>
    <w:tbl>
      <w:tblPr>
        <w:tblStyle w:val="StatusReportTable"/>
        <w:tblW w:w="123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834"/>
      </w:tblGrid>
      <w:tr w:rsidR="006478B4" w:rsidRPr="001A58E9" w14:paraId="7443557C" w14:textId="77777777" w:rsidTr="008D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34" w:type="dxa"/>
          </w:tcPr>
          <w:p w14:paraId="7B227730" w14:textId="77777777" w:rsidR="006478B4" w:rsidRPr="001A58E9" w:rsidRDefault="006478B4" w:rsidP="008D5682">
            <w:pPr>
              <w:pStyle w:val="Heading2"/>
              <w:outlineLvl w:val="1"/>
            </w:pPr>
            <w:r>
              <w:t>total</w:t>
            </w:r>
          </w:p>
        </w:tc>
      </w:tr>
      <w:tr w:rsidR="006478B4" w14:paraId="0D5DDD3F" w14:textId="77777777" w:rsidTr="008D5682">
        <w:trPr>
          <w:trHeight w:val="331"/>
        </w:trPr>
        <w:tc>
          <w:tcPr>
            <w:tcW w:w="2834" w:type="dxa"/>
          </w:tcPr>
          <w:p w14:paraId="5633695C" w14:textId="017F5293" w:rsidR="006478B4" w:rsidRPr="006B7FF7" w:rsidRDefault="006478B4" w:rsidP="008D5682">
            <w:pPr>
              <w:rPr>
                <w:b/>
              </w:rPr>
            </w:pPr>
            <w:r>
              <w:rPr>
                <w:b/>
              </w:rPr>
              <w:t>220</w:t>
            </w:r>
          </w:p>
        </w:tc>
      </w:tr>
    </w:tbl>
    <w:p w14:paraId="150A39D3" w14:textId="77777777" w:rsidR="006478B4" w:rsidRDefault="006478B4"/>
    <w:sectPr w:rsidR="006478B4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E6A9E" w14:textId="77777777" w:rsidR="001C6C19" w:rsidRDefault="001C6C19" w:rsidP="00E02929">
      <w:pPr>
        <w:spacing w:after="0"/>
      </w:pPr>
      <w:r>
        <w:separator/>
      </w:r>
    </w:p>
    <w:p w14:paraId="376D2DA7" w14:textId="77777777" w:rsidR="001C6C19" w:rsidRDefault="001C6C19"/>
  </w:endnote>
  <w:endnote w:type="continuationSeparator" w:id="0">
    <w:p w14:paraId="4975BD80" w14:textId="77777777" w:rsidR="001C6C19" w:rsidRDefault="001C6C19" w:rsidP="00E02929">
      <w:pPr>
        <w:spacing w:after="0"/>
      </w:pPr>
      <w:r>
        <w:continuationSeparator/>
      </w:r>
    </w:p>
    <w:p w14:paraId="44F3BE3A" w14:textId="77777777" w:rsidR="001C6C19" w:rsidRDefault="001C6C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1BD0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A149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C83095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FB481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09460" w14:textId="77777777" w:rsidR="001C6C19" w:rsidRDefault="001C6C19" w:rsidP="00E02929">
      <w:pPr>
        <w:spacing w:after="0"/>
      </w:pPr>
      <w:r>
        <w:separator/>
      </w:r>
    </w:p>
    <w:p w14:paraId="2A49085C" w14:textId="77777777" w:rsidR="001C6C19" w:rsidRDefault="001C6C19"/>
  </w:footnote>
  <w:footnote w:type="continuationSeparator" w:id="0">
    <w:p w14:paraId="7A446867" w14:textId="77777777" w:rsidR="001C6C19" w:rsidRDefault="001C6C19" w:rsidP="00E02929">
      <w:pPr>
        <w:spacing w:after="0"/>
      </w:pPr>
      <w:r>
        <w:continuationSeparator/>
      </w:r>
    </w:p>
    <w:p w14:paraId="2D662BDC" w14:textId="77777777" w:rsidR="001C6C19" w:rsidRDefault="001C6C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B8D2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FF5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9C15A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B4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C6C19"/>
    <w:rsid w:val="001D2D76"/>
    <w:rsid w:val="001F31F6"/>
    <w:rsid w:val="0020390E"/>
    <w:rsid w:val="00240B38"/>
    <w:rsid w:val="00242BC0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6470A"/>
    <w:rsid w:val="0038652D"/>
    <w:rsid w:val="00386800"/>
    <w:rsid w:val="00392E08"/>
    <w:rsid w:val="00393D6F"/>
    <w:rsid w:val="003B7D56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478B4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D73BD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0E294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ha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AEBAE7441D43B6B81E7E3FB9D7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CF7E-D2C9-44ED-A480-646BE3E9DC2E}"/>
      </w:docPartPr>
      <w:docPartBody>
        <w:p w:rsidR="00000000" w:rsidRDefault="00D47D4F">
          <w:pPr>
            <w:pStyle w:val="F7AEBAE7441D43B6B81E7E3FB9D7C049"/>
          </w:pPr>
          <w:r w:rsidRPr="00356BB9">
            <w:t>Company</w:t>
          </w:r>
        </w:p>
      </w:docPartBody>
    </w:docPart>
    <w:docPart>
      <w:docPartPr>
        <w:name w:val="AEFD151F4ECE47ADBEA238B85094B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B416-28AE-4AF0-B849-CC5614789465}"/>
      </w:docPartPr>
      <w:docPartBody>
        <w:p w:rsidR="00000000" w:rsidRDefault="00D47D4F">
          <w:pPr>
            <w:pStyle w:val="AEFD151F4ECE47ADBEA238B85094B10C"/>
          </w:pPr>
          <w:r w:rsidRPr="00356BB9">
            <w:t xml:space="preserve">Street </w:t>
          </w:r>
          <w:r w:rsidRPr="00356BB9">
            <w:t>Address, City, ST ZIP Code</w:t>
          </w:r>
        </w:p>
      </w:docPartBody>
    </w:docPart>
    <w:docPart>
      <w:docPartPr>
        <w:name w:val="AC78F9DF9AB045BF895C2C7F26DF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1619-BB96-4F20-9540-E433E8C70D85}"/>
      </w:docPartPr>
      <w:docPartBody>
        <w:p w:rsidR="00000000" w:rsidRDefault="00CF6C06" w:rsidP="00CF6C06">
          <w:pPr>
            <w:pStyle w:val="AC78F9DF9AB045BF895C2C7F26DFC07D"/>
          </w:pPr>
          <w:r w:rsidRPr="001A58E9">
            <w:t>Report Date</w:t>
          </w:r>
        </w:p>
      </w:docPartBody>
    </w:docPart>
    <w:docPart>
      <w:docPartPr>
        <w:name w:val="0940DB0EB7D14C8A9A3CC866F11E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E60A-481A-4002-94BC-12A2CD8FC999}"/>
      </w:docPartPr>
      <w:docPartBody>
        <w:p w:rsidR="00000000" w:rsidRDefault="00CF6C06" w:rsidP="00CF6C06">
          <w:pPr>
            <w:pStyle w:val="0940DB0EB7D14C8A9A3CC866F11E11DD"/>
          </w:pPr>
          <w:r w:rsidRPr="001A58E9"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6"/>
    <w:rsid w:val="00CF6C06"/>
    <w:rsid w:val="00D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AEBAE7441D43B6B81E7E3FB9D7C049">
    <w:name w:val="F7AEBAE7441D43B6B81E7E3FB9D7C049"/>
  </w:style>
  <w:style w:type="paragraph" w:customStyle="1" w:styleId="AEFD151F4ECE47ADBEA238B85094B10C">
    <w:name w:val="AEFD151F4ECE47ADBEA238B85094B10C"/>
  </w:style>
  <w:style w:type="paragraph" w:customStyle="1" w:styleId="ABB7C5F6297A47EB916816728223EB14">
    <w:name w:val="ABB7C5F6297A47EB916816728223EB14"/>
  </w:style>
  <w:style w:type="paragraph" w:customStyle="1" w:styleId="2217A62B76F6465D944A76AC400C2436">
    <w:name w:val="2217A62B76F6465D944A76AC400C2436"/>
  </w:style>
  <w:style w:type="paragraph" w:customStyle="1" w:styleId="8984E063AD8844BCAA5C4B9CD6D68BA7">
    <w:name w:val="8984E063AD8844BCAA5C4B9CD6D68BA7"/>
  </w:style>
  <w:style w:type="paragraph" w:customStyle="1" w:styleId="3C18487C8E2B4957BD133BD9D1CD7453">
    <w:name w:val="3C18487C8E2B4957BD133BD9D1CD7453"/>
  </w:style>
  <w:style w:type="paragraph" w:customStyle="1" w:styleId="43C035C25DEA4DBC9CAFC8977A5EDF8C">
    <w:name w:val="43C035C25DEA4DBC9CAFC8977A5EDF8C"/>
  </w:style>
  <w:style w:type="paragraph" w:customStyle="1" w:styleId="C69E8CDC8B4D4219B26A9E9A8A5DD2B5">
    <w:name w:val="C69E8CDC8B4D4219B26A9E9A8A5DD2B5"/>
  </w:style>
  <w:style w:type="paragraph" w:customStyle="1" w:styleId="35458326C8314BCDA45AAF914265EF10">
    <w:name w:val="35458326C8314BCDA45AAF914265EF10"/>
  </w:style>
  <w:style w:type="paragraph" w:customStyle="1" w:styleId="69A03303491848BC9E20A85253AE066A">
    <w:name w:val="69A03303491848BC9E20A85253AE066A"/>
  </w:style>
  <w:style w:type="paragraph" w:customStyle="1" w:styleId="DA1B7F8509C54C7C83C67F7F17B479CA">
    <w:name w:val="DA1B7F8509C54C7C83C67F7F17B479CA"/>
  </w:style>
  <w:style w:type="paragraph" w:customStyle="1" w:styleId="2641DAE8DF134D2789484A11B5FF76F6">
    <w:name w:val="2641DAE8DF134D2789484A11B5FF76F6"/>
  </w:style>
  <w:style w:type="paragraph" w:customStyle="1" w:styleId="64F0011CAA60445DBBB5BB176360F1D7">
    <w:name w:val="64F0011CAA60445DBBB5BB176360F1D7"/>
  </w:style>
  <w:style w:type="paragraph" w:customStyle="1" w:styleId="A42E3E6E1E38477CBD283B476A72F210">
    <w:name w:val="A42E3E6E1E38477CBD283B476A72F210"/>
  </w:style>
  <w:style w:type="paragraph" w:customStyle="1" w:styleId="A6BC7CE763C34B96B744B08E87C960F3">
    <w:name w:val="A6BC7CE763C34B96B744B08E87C960F3"/>
  </w:style>
  <w:style w:type="paragraph" w:customStyle="1" w:styleId="A09CD91F76274F3B97F9C6F61A157860">
    <w:name w:val="A09CD91F76274F3B97F9C6F61A157860"/>
  </w:style>
  <w:style w:type="paragraph" w:customStyle="1" w:styleId="7D2BF2523F804BD08B4BFFC7A689ACAC">
    <w:name w:val="7D2BF2523F804BD08B4BFFC7A689ACAC"/>
  </w:style>
  <w:style w:type="paragraph" w:customStyle="1" w:styleId="53C54E0284FF48F98918120E93F96C9F">
    <w:name w:val="53C54E0284FF48F98918120E93F96C9F"/>
  </w:style>
  <w:style w:type="paragraph" w:customStyle="1" w:styleId="618BD0FF2C464CD58955BC9A31592A87">
    <w:name w:val="618BD0FF2C464CD58955BC9A31592A87"/>
  </w:style>
  <w:style w:type="paragraph" w:customStyle="1" w:styleId="13B0A4C7B49F4C00ACF291F5E0EAA0E2">
    <w:name w:val="13B0A4C7B49F4C00ACF291F5E0EAA0E2"/>
  </w:style>
  <w:style w:type="paragraph" w:customStyle="1" w:styleId="A7733F191A274E3CAE454F831EE6B4D6">
    <w:name w:val="A7733F191A274E3CAE454F831EE6B4D6"/>
  </w:style>
  <w:style w:type="paragraph" w:customStyle="1" w:styleId="DA0505915E35414AAADE330C2D690F48">
    <w:name w:val="DA0505915E35414AAADE330C2D690F48"/>
  </w:style>
  <w:style w:type="paragraph" w:customStyle="1" w:styleId="A8693C1CBE054376AE3426CB92F6BB50">
    <w:name w:val="A8693C1CBE054376AE3426CB92F6BB50"/>
  </w:style>
  <w:style w:type="paragraph" w:customStyle="1" w:styleId="106F0C5FF471419B8B742D006834918B">
    <w:name w:val="106F0C5FF471419B8B742D006834918B"/>
  </w:style>
  <w:style w:type="paragraph" w:customStyle="1" w:styleId="7FDA87E4A6D24556808EED9721308C6A">
    <w:name w:val="7FDA87E4A6D24556808EED9721308C6A"/>
  </w:style>
  <w:style w:type="paragraph" w:customStyle="1" w:styleId="0714F2446A164773A3307E387122C490">
    <w:name w:val="0714F2446A164773A3307E387122C490"/>
  </w:style>
  <w:style w:type="paragraph" w:customStyle="1" w:styleId="1E265046CCD846358D59551644CFDC83">
    <w:name w:val="1E265046CCD846358D59551644CFDC83"/>
  </w:style>
  <w:style w:type="paragraph" w:customStyle="1" w:styleId="058044C8B6BF46538527EB55A0D526B8">
    <w:name w:val="058044C8B6BF46538527EB55A0D526B8"/>
  </w:style>
  <w:style w:type="paragraph" w:customStyle="1" w:styleId="8515911FDFFF4D378EB2534BC1E20175">
    <w:name w:val="8515911FDFFF4D378EB2534BC1E20175"/>
  </w:style>
  <w:style w:type="paragraph" w:customStyle="1" w:styleId="25ED45F576A64925BF5D889D99E51FD3">
    <w:name w:val="25ED45F576A64925BF5D889D99E51FD3"/>
  </w:style>
  <w:style w:type="paragraph" w:customStyle="1" w:styleId="C7BF0504C7B14D29839FB70C447E40D2">
    <w:name w:val="C7BF0504C7B14D29839FB70C447E40D2"/>
  </w:style>
  <w:style w:type="paragraph" w:customStyle="1" w:styleId="BFE7AC658B9C4226A79A3BC5D136BCC5">
    <w:name w:val="BFE7AC658B9C4226A79A3BC5D136BCC5"/>
  </w:style>
  <w:style w:type="paragraph" w:customStyle="1" w:styleId="EC5E8CF2CF57457AB0E6139555BD694E">
    <w:name w:val="EC5E8CF2CF57457AB0E6139555BD694E"/>
    <w:rsid w:val="00CF6C06"/>
  </w:style>
  <w:style w:type="paragraph" w:customStyle="1" w:styleId="658F311B953C40E1A4A1036A47BA35E6">
    <w:name w:val="658F311B953C40E1A4A1036A47BA35E6"/>
    <w:rsid w:val="00CF6C06"/>
  </w:style>
  <w:style w:type="paragraph" w:customStyle="1" w:styleId="1487BA60044D499FA0A6533CBC23CF41">
    <w:name w:val="1487BA60044D499FA0A6533CBC23CF41"/>
    <w:rsid w:val="00CF6C06"/>
  </w:style>
  <w:style w:type="paragraph" w:customStyle="1" w:styleId="F9F308CDDB9148F2B1F7581517FE0D0C">
    <w:name w:val="F9F308CDDB9148F2B1F7581517FE0D0C"/>
    <w:rsid w:val="00CF6C06"/>
  </w:style>
  <w:style w:type="paragraph" w:customStyle="1" w:styleId="A51B13706E974B42908B623F0E154772">
    <w:name w:val="A51B13706E974B42908B623F0E154772"/>
    <w:rsid w:val="00CF6C06"/>
  </w:style>
  <w:style w:type="paragraph" w:customStyle="1" w:styleId="81895973F7864AC6BD1304D82FC90781">
    <w:name w:val="81895973F7864AC6BD1304D82FC90781"/>
    <w:rsid w:val="00CF6C06"/>
  </w:style>
  <w:style w:type="paragraph" w:customStyle="1" w:styleId="AC78F9DF9AB045BF895C2C7F26DFC07D">
    <w:name w:val="AC78F9DF9AB045BF895C2C7F26DFC07D"/>
    <w:rsid w:val="00CF6C06"/>
  </w:style>
  <w:style w:type="paragraph" w:customStyle="1" w:styleId="0940DB0EB7D14C8A9A3CC866F11E11DD">
    <w:name w:val="0940DB0EB7D14C8A9A3CC866F11E11DD"/>
    <w:rsid w:val="00CF6C06"/>
  </w:style>
  <w:style w:type="paragraph" w:customStyle="1" w:styleId="76FADA6046D04549B5F8012818B88291">
    <w:name w:val="76FADA6046D04549B5F8012818B88291"/>
    <w:rsid w:val="00CF6C06"/>
  </w:style>
  <w:style w:type="paragraph" w:customStyle="1" w:styleId="3CBB6F9B4B394C22BFFAE5830E21F7D5">
    <w:name w:val="3CBB6F9B4B394C22BFFAE5830E21F7D5"/>
    <w:rsid w:val="00CF6C06"/>
  </w:style>
  <w:style w:type="paragraph" w:customStyle="1" w:styleId="58F2F363844D43BD83053AF2AB13BA8C">
    <w:name w:val="58F2F363844D43BD83053AF2AB13BA8C"/>
    <w:rsid w:val="00CF6C06"/>
  </w:style>
  <w:style w:type="paragraph" w:customStyle="1" w:styleId="FA27B9049334491EBCF526E029E9F662">
    <w:name w:val="FA27B9049334491EBCF526E029E9F662"/>
    <w:rsid w:val="00CF6C06"/>
  </w:style>
  <w:style w:type="paragraph" w:customStyle="1" w:styleId="8737C171EDDB4B788A56E9E67918615A">
    <w:name w:val="8737C171EDDB4B788A56E9E67918615A"/>
    <w:rsid w:val="00CF6C06"/>
  </w:style>
  <w:style w:type="paragraph" w:customStyle="1" w:styleId="E45B1404D4E7404B9CB43B32A5C53532">
    <w:name w:val="E45B1404D4E7404B9CB43B32A5C53532"/>
    <w:rsid w:val="00CF6C06"/>
  </w:style>
  <w:style w:type="paragraph" w:customStyle="1" w:styleId="919E8DA5985740619E6F09BCEA1ACA96">
    <w:name w:val="919E8DA5985740619E6F09BCEA1ACA96"/>
    <w:rsid w:val="00CF6C06"/>
  </w:style>
  <w:style w:type="paragraph" w:customStyle="1" w:styleId="C8FB1C24209F4A2DA60D2BBF2DEB21F7">
    <w:name w:val="C8FB1C24209F4A2DA60D2BBF2DEB21F7"/>
    <w:rsid w:val="00CF6C06"/>
  </w:style>
  <w:style w:type="paragraph" w:customStyle="1" w:styleId="9C8BBF93719A4D2393627FEA2BD1B395">
    <w:name w:val="9C8BBF93719A4D2393627FEA2BD1B395"/>
    <w:rsid w:val="00CF6C06"/>
  </w:style>
  <w:style w:type="paragraph" w:customStyle="1" w:styleId="88C27CB0101041C2AA61AE1F95B436A9">
    <w:name w:val="88C27CB0101041C2AA61AE1F95B436A9"/>
    <w:rsid w:val="00CF6C06"/>
  </w:style>
  <w:style w:type="paragraph" w:customStyle="1" w:styleId="27ECB22459964D7992844E74CCB98636">
    <w:name w:val="27ECB22459964D7992844E74CCB98636"/>
    <w:rsid w:val="00CF6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2020-08-14T20:12:00Z</dcterms:created>
  <dcterms:modified xsi:type="dcterms:W3CDTF">2020-08-14T20:32:00Z</dcterms:modified>
</cp:coreProperties>
</file>